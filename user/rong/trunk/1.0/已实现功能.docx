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FA029" w14:textId="77777777" w:rsidR="006C1E79" w:rsidRDefault="006C1E79">
      <w:pPr>
        <w:rPr>
          <w:rFonts w:hint="eastAsia"/>
        </w:rPr>
      </w:pPr>
    </w:p>
    <w:p w14:paraId="72833D49" w14:textId="7E1B2C44" w:rsidR="005C27DC" w:rsidRDefault="00624130">
      <w:proofErr w:type="gramStart"/>
      <w:r>
        <w:rPr>
          <w:rFonts w:hint="eastAsia"/>
        </w:rPr>
        <w:t>ll</w:t>
      </w:r>
      <w:r w:rsidR="005C27DC">
        <w:t>2010/2/2</w:t>
      </w:r>
      <w:r w:rsidR="005C27DC">
        <w:rPr>
          <w:rFonts w:hint="eastAsia"/>
        </w:rPr>
        <w:t>2-2010/2/23</w:t>
      </w:r>
      <w:proofErr w:type="gramEnd"/>
    </w:p>
    <w:p w14:paraId="2FD31860" w14:textId="77777777" w:rsidR="005C27DC" w:rsidRDefault="005C27DC">
      <w:r>
        <w:rPr>
          <w:rFonts w:hint="eastAsia"/>
        </w:rPr>
        <w:t>实现</w:t>
      </w:r>
      <w:r>
        <w:rPr>
          <w:rFonts w:hint="eastAsia"/>
        </w:rPr>
        <w:t>:</w:t>
      </w:r>
    </w:p>
    <w:p w14:paraId="505AE248" w14:textId="3DE9E2F8" w:rsidR="005C27DC" w:rsidRDefault="005C27DC" w:rsidP="005C27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实现基本的登录注册框架</w:t>
      </w:r>
      <w:r>
        <w:rPr>
          <w:rFonts w:hint="eastAsia"/>
        </w:rPr>
        <w:t>.</w:t>
      </w:r>
      <w:r w:rsidR="00C55EA2">
        <w:rPr>
          <w:rFonts w:hint="eastAsia"/>
        </w:rPr>
        <w:t>(</w:t>
      </w:r>
      <w:r w:rsidR="00C55EA2">
        <w:rPr>
          <w:rFonts w:hint="eastAsia"/>
        </w:rPr>
        <w:t>现在</w:t>
      </w:r>
      <w:r w:rsidR="00C55EA2">
        <w:rPr>
          <w:rFonts w:hint="eastAsia"/>
        </w:rPr>
        <w:t>view,create,update3</w:t>
      </w:r>
      <w:r w:rsidR="00C55EA2">
        <w:rPr>
          <w:rFonts w:hint="eastAsia"/>
        </w:rPr>
        <w:t>个页面</w:t>
      </w:r>
      <w:r w:rsidR="00C55EA2">
        <w:rPr>
          <w:rFonts w:hint="eastAsia"/>
        </w:rPr>
        <w:t>)</w:t>
      </w:r>
    </w:p>
    <w:p w14:paraId="49A7C1F7" w14:textId="77777777" w:rsidR="00E91E55" w:rsidRDefault="005C27DC" w:rsidP="005C27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用户访问控制</w:t>
      </w:r>
      <w:r>
        <w:rPr>
          <w:rFonts w:hint="eastAsia"/>
        </w:rPr>
        <w:t>.(</w:t>
      </w:r>
      <w:r>
        <w:rPr>
          <w:rFonts w:hint="eastAsia"/>
        </w:rPr>
        <w:t>登录用户不可以访问注册页面</w:t>
      </w:r>
      <w:r>
        <w:rPr>
          <w:rFonts w:hint="eastAsia"/>
        </w:rPr>
        <w:t>)</w:t>
      </w:r>
    </w:p>
    <w:p w14:paraId="43C90A74" w14:textId="77777777" w:rsidR="005C27DC" w:rsidRDefault="005C27DC" w:rsidP="005C27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加入注册主页面</w:t>
      </w:r>
    </w:p>
    <w:p w14:paraId="12A2E94C" w14:textId="77777777" w:rsidR="005C27DC" w:rsidRDefault="005C27DC">
      <w:r>
        <w:rPr>
          <w:rFonts w:hint="eastAsia"/>
        </w:rPr>
        <w:t>需注意改进</w:t>
      </w:r>
      <w:r>
        <w:rPr>
          <w:rFonts w:hint="eastAsia"/>
        </w:rPr>
        <w:t>:</w:t>
      </w:r>
    </w:p>
    <w:p w14:paraId="0EDCC455" w14:textId="77777777" w:rsidR="005C27DC" w:rsidRDefault="005C27DC" w:rsidP="005C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  <w:r>
        <w:rPr>
          <w:rFonts w:hint="eastAsia"/>
        </w:rPr>
        <w:t>.</w:t>
      </w:r>
    </w:p>
    <w:p w14:paraId="46649B70" w14:textId="77777777" w:rsidR="005C27DC" w:rsidRDefault="005C27DC" w:rsidP="005C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登录时要记录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时间信息</w:t>
      </w:r>
    </w:p>
    <w:p w14:paraId="1CABF81F" w14:textId="77777777" w:rsidR="005C27DC" w:rsidRDefault="005C27DC" w:rsidP="005C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时间信息暂时只是日期</w:t>
      </w:r>
    </w:p>
    <w:p w14:paraId="50B51684" w14:textId="697463B7" w:rsidR="00C55EA2" w:rsidRDefault="00C55EA2" w:rsidP="005C27DC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C55EA2">
        <w:rPr>
          <w:rFonts w:hint="eastAsia"/>
          <w:highlight w:val="yellow"/>
        </w:rPr>
        <w:t>框架中</w:t>
      </w:r>
      <w:r w:rsidRPr="00C55EA2">
        <w:rPr>
          <w:rFonts w:hint="eastAsia"/>
          <w:highlight w:val="yellow"/>
        </w:rPr>
        <w:t>admin, index</w:t>
      </w:r>
      <w:r>
        <w:rPr>
          <w:rFonts w:hint="eastAsia"/>
          <w:highlight w:val="yellow"/>
        </w:rPr>
        <w:t>, delete</w:t>
      </w:r>
      <w:r w:rsidRPr="00C55EA2">
        <w:rPr>
          <w:rFonts w:hint="eastAsia"/>
          <w:highlight w:val="yellow"/>
        </w:rPr>
        <w:t>暂时未做</w:t>
      </w:r>
    </w:p>
    <w:p w14:paraId="32F4A360" w14:textId="548B675E" w:rsidR="00D93324" w:rsidRPr="008635E5" w:rsidRDefault="00D93324" w:rsidP="005C27DC">
      <w:pPr>
        <w:pStyle w:val="a3"/>
        <w:numPr>
          <w:ilvl w:val="0"/>
          <w:numId w:val="4"/>
        </w:numPr>
        <w:ind w:firstLineChars="0"/>
      </w:pPr>
      <w:r w:rsidRPr="008635E5">
        <w:rPr>
          <w:rFonts w:hint="eastAsia"/>
        </w:rPr>
        <w:t>修改密码和头像</w:t>
      </w:r>
    </w:p>
    <w:p w14:paraId="0C5A8E56" w14:textId="77777777" w:rsidR="005C27DC" w:rsidRDefault="005C27DC" w:rsidP="005C27DC"/>
    <w:p w14:paraId="09134141" w14:textId="77777777" w:rsidR="005C27DC" w:rsidRDefault="005C27DC" w:rsidP="005C27DC">
      <w:r>
        <w:t>2010/2/2</w:t>
      </w:r>
      <w:r>
        <w:rPr>
          <w:rFonts w:hint="eastAsia"/>
        </w:rPr>
        <w:t>4</w:t>
      </w:r>
    </w:p>
    <w:p w14:paraId="42BAFD15" w14:textId="77777777" w:rsidR="005C27DC" w:rsidRDefault="005C27DC" w:rsidP="005C27DC">
      <w:r>
        <w:rPr>
          <w:rFonts w:hint="eastAsia"/>
        </w:rPr>
        <w:t>实现</w:t>
      </w:r>
      <w:r>
        <w:rPr>
          <w:rFonts w:hint="eastAsia"/>
        </w:rPr>
        <w:t>:</w:t>
      </w:r>
    </w:p>
    <w:p w14:paraId="1A8BD763" w14:textId="77777777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中文化</w:t>
      </w:r>
      <w:r>
        <w:rPr>
          <w:rFonts w:hint="eastAsia"/>
        </w:rPr>
        <w:t xml:space="preserve">, </w:t>
      </w:r>
      <w:r>
        <w:rPr>
          <w:rFonts w:hint="eastAsia"/>
        </w:rPr>
        <w:t>初定</w:t>
      </w:r>
      <w:r>
        <w:rPr>
          <w:rFonts w:hint="eastAsia"/>
        </w:rPr>
        <w:t>UTF-8</w:t>
      </w:r>
      <w:r>
        <w:rPr>
          <w:rFonts w:hint="eastAsia"/>
        </w:rPr>
        <w:t>为网页编码</w:t>
      </w:r>
    </w:p>
    <w:p w14:paraId="01D2B2C2" w14:textId="77777777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itemap</w:t>
      </w:r>
      <w:r>
        <w:rPr>
          <w:rFonts w:hint="eastAsia"/>
        </w:rPr>
        <w:t>修改</w:t>
      </w:r>
    </w:p>
    <w:p w14:paraId="0B205C06" w14:textId="0D996894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跳转逻辑问题</w:t>
      </w:r>
      <w:r w:rsidR="00B338A3">
        <w:rPr>
          <w:rFonts w:hint="eastAsia"/>
        </w:rPr>
        <w:t>(</w:t>
      </w:r>
      <w:r w:rsidR="00B338A3">
        <w:rPr>
          <w:rFonts w:hint="eastAsia"/>
        </w:rPr>
        <w:t>使用判断角色</w:t>
      </w:r>
      <w:r w:rsidR="00774A23">
        <w:rPr>
          <w:rFonts w:hint="eastAsia"/>
        </w:rPr>
        <w:t>和获取对应的角色的</w:t>
      </w:r>
      <w:r w:rsidR="00774A23">
        <w:rPr>
          <w:rFonts w:hint="eastAsia"/>
        </w:rPr>
        <w:t>id</w:t>
      </w:r>
      <w:r w:rsidR="00B338A3">
        <w:rPr>
          <w:rFonts w:hint="eastAsia"/>
        </w:rPr>
        <w:t>)</w:t>
      </w:r>
    </w:p>
    <w:p w14:paraId="737717B6" w14:textId="77777777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页面的字段存在合理性</w:t>
      </w:r>
    </w:p>
    <w:p w14:paraId="3AD5A788" w14:textId="77777777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个人信息页面添加修改照片链接</w:t>
      </w:r>
    </w:p>
    <w:p w14:paraId="3188D1B7" w14:textId="77777777" w:rsidR="005C27DC" w:rsidRDefault="005C27DC" w:rsidP="005C27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时间输入为日期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14:paraId="68E233FE" w14:textId="77777777" w:rsidR="005C27DC" w:rsidRDefault="005C27DC" w:rsidP="005C27DC">
      <w:r>
        <w:rPr>
          <w:rFonts w:hint="eastAsia"/>
        </w:rPr>
        <w:t>需注意改进</w:t>
      </w:r>
      <w:r>
        <w:rPr>
          <w:rFonts w:hint="eastAsia"/>
        </w:rPr>
        <w:t>:</w:t>
      </w:r>
    </w:p>
    <w:p w14:paraId="48F1814C" w14:textId="77777777" w:rsidR="005C27DC" w:rsidRDefault="005C27DC" w:rsidP="005C27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登录时要记录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时间信息</w:t>
      </w:r>
    </w:p>
    <w:p w14:paraId="73FA1B45" w14:textId="6890026E" w:rsidR="005C27DC" w:rsidRDefault="00B338A3" w:rsidP="005C27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页面输入形式</w:t>
      </w:r>
    </w:p>
    <w:p w14:paraId="77BA2A9F" w14:textId="1A9207FA" w:rsidR="00B338A3" w:rsidRDefault="00B338A3" w:rsidP="005C27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密码重复字段未加</w:t>
      </w:r>
    </w:p>
    <w:p w14:paraId="3C8FFC7A" w14:textId="292BE2D4" w:rsidR="00C55EA2" w:rsidRPr="00231EC9" w:rsidRDefault="00C55EA2" w:rsidP="005C27DC">
      <w:pPr>
        <w:pStyle w:val="a3"/>
        <w:numPr>
          <w:ilvl w:val="0"/>
          <w:numId w:val="7"/>
        </w:numPr>
        <w:ind w:firstLineChars="0"/>
      </w:pPr>
      <w:r w:rsidRPr="00231EC9">
        <w:rPr>
          <w:rFonts w:hint="eastAsia"/>
        </w:rPr>
        <w:t>跳转时管理员角色暂时未实现</w:t>
      </w:r>
    </w:p>
    <w:p w14:paraId="0F943F62" w14:textId="787D384A" w:rsidR="001831A0" w:rsidRPr="008635E5" w:rsidRDefault="001831A0" w:rsidP="005C27DC">
      <w:pPr>
        <w:pStyle w:val="a3"/>
        <w:numPr>
          <w:ilvl w:val="0"/>
          <w:numId w:val="7"/>
        </w:numPr>
        <w:ind w:firstLineChars="0"/>
      </w:pPr>
      <w:r w:rsidRPr="008635E5">
        <w:rPr>
          <w:rFonts w:hint="eastAsia"/>
        </w:rPr>
        <w:t>文件上传</w:t>
      </w:r>
      <w:r w:rsidRPr="008635E5">
        <w:rPr>
          <w:rFonts w:hint="eastAsia"/>
        </w:rPr>
        <w:t>(</w:t>
      </w:r>
      <w:r w:rsidRPr="008635E5">
        <w:rPr>
          <w:rFonts w:hint="eastAsia"/>
        </w:rPr>
        <w:t>用户修改头像等图像上传</w:t>
      </w:r>
      <w:r w:rsidRPr="008635E5">
        <w:rPr>
          <w:rFonts w:hint="eastAsia"/>
        </w:rPr>
        <w:t>)</w:t>
      </w:r>
    </w:p>
    <w:p w14:paraId="6F48B5F8" w14:textId="77777777" w:rsidR="00B338A3" w:rsidRDefault="00B338A3" w:rsidP="00B338A3"/>
    <w:p w14:paraId="73F2AF5A" w14:textId="4E23EB33" w:rsidR="00B338A3" w:rsidRDefault="00B338A3" w:rsidP="00B338A3">
      <w:r>
        <w:t>2010/2/25</w:t>
      </w:r>
    </w:p>
    <w:p w14:paraId="5302D546" w14:textId="1E1C5A61" w:rsidR="00B338A3" w:rsidRDefault="00B338A3" w:rsidP="00B338A3">
      <w:r>
        <w:rPr>
          <w:rFonts w:hint="eastAsia"/>
        </w:rPr>
        <w:t>实现</w:t>
      </w:r>
      <w:r>
        <w:rPr>
          <w:rFonts w:hint="eastAsia"/>
        </w:rPr>
        <w:t>:</w:t>
      </w:r>
    </w:p>
    <w:p w14:paraId="2A495664" w14:textId="630E6D47" w:rsidR="00B338A3" w:rsidRDefault="00B338A3" w:rsidP="00B338A3">
      <w:pPr>
        <w:pStyle w:val="a5"/>
        <w:numPr>
          <w:ilvl w:val="0"/>
          <w:numId w:val="8"/>
        </w:numPr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IP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 w:hint="eastAsia"/>
          <w:sz w:val="21"/>
          <w:szCs w:val="21"/>
        </w:rPr>
        <w:t>登录次数</w:t>
      </w:r>
      <w:r>
        <w:rPr>
          <w:rFonts w:hint="eastAsia"/>
          <w:sz w:val="21"/>
          <w:szCs w:val="21"/>
        </w:rPr>
        <w:t>和登录时间在登录时分角色插入</w:t>
      </w:r>
    </w:p>
    <w:p w14:paraId="4AD7F395" w14:textId="0557F224" w:rsidR="00544019" w:rsidRPr="0099399C" w:rsidRDefault="00354466" w:rsidP="00B338A3">
      <w:pPr>
        <w:pStyle w:val="a5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99399C">
        <w:rPr>
          <w:rFonts w:ascii="Calibri" w:hAnsi="Calibri" w:cs="Calibri" w:hint="eastAsia"/>
          <w:sz w:val="21"/>
          <w:szCs w:val="21"/>
        </w:rPr>
        <w:t>修改密码</w:t>
      </w:r>
      <w:r w:rsidRPr="0099399C">
        <w:rPr>
          <w:rFonts w:ascii="Calibri" w:hAnsi="Calibri" w:cs="Calibri" w:hint="eastAsia"/>
          <w:sz w:val="21"/>
          <w:szCs w:val="21"/>
        </w:rPr>
        <w:t>(</w:t>
      </w:r>
      <w:r w:rsidRPr="0099399C">
        <w:rPr>
          <w:rFonts w:ascii="Calibri" w:hAnsi="Calibri" w:cs="Calibri" w:hint="eastAsia"/>
          <w:sz w:val="21"/>
          <w:szCs w:val="21"/>
        </w:rPr>
        <w:t>更新</w:t>
      </w:r>
      <w:r w:rsidRPr="0099399C">
        <w:rPr>
          <w:rFonts w:ascii="Calibri" w:hAnsi="Calibri" w:cs="Calibri" w:hint="eastAsia"/>
          <w:sz w:val="21"/>
          <w:szCs w:val="21"/>
        </w:rPr>
        <w:t>salt,</w:t>
      </w:r>
      <w:r w:rsidR="002B228F" w:rsidRPr="0099399C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Pr="0099399C">
        <w:rPr>
          <w:rFonts w:ascii="Calibri" w:hAnsi="Calibri" w:cs="Calibri" w:hint="eastAsia"/>
          <w:sz w:val="21"/>
          <w:szCs w:val="21"/>
        </w:rPr>
        <w:t>pwd</w:t>
      </w:r>
      <w:proofErr w:type="spellEnd"/>
      <w:r w:rsidRPr="0099399C">
        <w:rPr>
          <w:rFonts w:ascii="Calibri" w:hAnsi="Calibri" w:cs="Calibri" w:hint="eastAsia"/>
          <w:sz w:val="21"/>
          <w:szCs w:val="21"/>
        </w:rPr>
        <w:t>)</w:t>
      </w:r>
      <w:r w:rsidR="00850D5F">
        <w:rPr>
          <w:rFonts w:ascii="Calibri" w:hAnsi="Calibri" w:cs="Calibri" w:hint="eastAsia"/>
          <w:sz w:val="21"/>
          <w:szCs w:val="21"/>
        </w:rPr>
        <w:t>，实现方法</w:t>
      </w:r>
      <w:r w:rsidR="006C0F71">
        <w:rPr>
          <w:rFonts w:ascii="Calibri" w:hAnsi="Calibri" w:cs="Calibri" w:hint="eastAsia"/>
          <w:sz w:val="21"/>
          <w:szCs w:val="21"/>
        </w:rPr>
        <w:t>决定</w:t>
      </w:r>
      <w:r w:rsidR="00850D5F">
        <w:rPr>
          <w:rFonts w:ascii="Calibri" w:hAnsi="Calibri" w:cs="Calibri" w:hint="eastAsia"/>
          <w:sz w:val="21"/>
          <w:szCs w:val="21"/>
        </w:rPr>
        <w:t>不需要考虑是否是有效</w:t>
      </w:r>
      <w:r w:rsidR="00850D5F">
        <w:rPr>
          <w:rFonts w:ascii="Calibri" w:hAnsi="Calibri" w:cs="Calibri" w:hint="eastAsia"/>
          <w:sz w:val="21"/>
          <w:szCs w:val="21"/>
        </w:rPr>
        <w:t>id</w:t>
      </w:r>
    </w:p>
    <w:p w14:paraId="75EBDF7D" w14:textId="1845280D" w:rsidR="002B228F" w:rsidRDefault="0099399C" w:rsidP="00B338A3">
      <w:pPr>
        <w:pStyle w:val="a5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99399C">
        <w:rPr>
          <w:rFonts w:ascii="Calibri" w:hAnsi="Calibri" w:cs="Calibri" w:hint="eastAsia"/>
          <w:sz w:val="21"/>
          <w:szCs w:val="21"/>
        </w:rPr>
        <w:t>个人信息主页跳转模块</w:t>
      </w:r>
      <w:r w:rsidRPr="0099399C">
        <w:rPr>
          <w:rFonts w:ascii="Calibri" w:hAnsi="Calibri" w:cs="Calibri" w:hint="eastAsia"/>
          <w:sz w:val="21"/>
          <w:szCs w:val="21"/>
        </w:rPr>
        <w:t>,</w:t>
      </w:r>
      <w:r w:rsidRPr="0099399C">
        <w:rPr>
          <w:rFonts w:ascii="Calibri" w:hAnsi="Calibri" w:cs="Calibri" w:hint="eastAsia"/>
          <w:sz w:val="21"/>
          <w:szCs w:val="21"/>
        </w:rPr>
        <w:t>在</w:t>
      </w:r>
      <w:proofErr w:type="spellStart"/>
      <w:r w:rsidRPr="0099399C">
        <w:rPr>
          <w:rFonts w:ascii="Calibri" w:hAnsi="Calibri" w:cs="Calibri" w:hint="eastAsia"/>
          <w:sz w:val="21"/>
          <w:szCs w:val="21"/>
        </w:rPr>
        <w:t>sitecontroller</w:t>
      </w:r>
      <w:proofErr w:type="spellEnd"/>
      <w:r w:rsidRPr="0099399C">
        <w:rPr>
          <w:rFonts w:ascii="Calibri" w:hAnsi="Calibri" w:cs="Calibri" w:hint="eastAsia"/>
          <w:sz w:val="21"/>
          <w:szCs w:val="21"/>
        </w:rPr>
        <w:t>中加入</w:t>
      </w:r>
      <w:r w:rsidRPr="0099399C">
        <w:rPr>
          <w:rFonts w:ascii="Calibri" w:hAnsi="Calibri" w:cs="Calibri" w:hint="eastAsia"/>
          <w:sz w:val="21"/>
          <w:szCs w:val="21"/>
        </w:rPr>
        <w:t>action</w:t>
      </w:r>
      <w:r w:rsidRPr="0099399C">
        <w:rPr>
          <w:rFonts w:ascii="Calibri" w:hAnsi="Calibri" w:cs="Calibri" w:hint="eastAsia"/>
          <w:sz w:val="21"/>
          <w:szCs w:val="21"/>
        </w:rPr>
        <w:t>，便于不同角色跳转</w:t>
      </w:r>
      <w:r w:rsidR="0016104F">
        <w:rPr>
          <w:rFonts w:ascii="Calibri" w:hAnsi="Calibri" w:cs="Calibri" w:hint="eastAsia"/>
          <w:sz w:val="21"/>
          <w:szCs w:val="21"/>
        </w:rPr>
        <w:t>和后期的总控制边栏</w:t>
      </w:r>
    </w:p>
    <w:p w14:paraId="4033E9B8" w14:textId="77777777" w:rsidR="008B0D20" w:rsidRPr="00474E57" w:rsidRDefault="008B0D20" w:rsidP="00474E57">
      <w:pPr>
        <w:pStyle w:val="a5"/>
        <w:spacing w:before="0" w:beforeAutospacing="0" w:after="0" w:afterAutospacing="0"/>
        <w:ind w:left="360"/>
        <w:rPr>
          <w:rFonts w:ascii="Calibri" w:hAnsi="Calibri" w:cs="Calibri"/>
          <w:sz w:val="21"/>
          <w:szCs w:val="21"/>
        </w:rPr>
      </w:pPr>
    </w:p>
    <w:p w14:paraId="4A6D19E5" w14:textId="77777777" w:rsidR="00544019" w:rsidRDefault="00544019" w:rsidP="00544019"/>
    <w:p w14:paraId="59A88201" w14:textId="5CCCD410" w:rsidR="00544019" w:rsidRDefault="00544019" w:rsidP="00544019">
      <w:r>
        <w:rPr>
          <w:rFonts w:hint="eastAsia"/>
        </w:rPr>
        <w:t>需注意改进</w:t>
      </w:r>
      <w:r>
        <w:rPr>
          <w:rFonts w:hint="eastAsia"/>
        </w:rPr>
        <w:t>:</w:t>
      </w:r>
    </w:p>
    <w:p w14:paraId="38F045E6" w14:textId="02E194A2" w:rsidR="00544019" w:rsidRDefault="00544019" w:rsidP="00544019">
      <w:pPr>
        <w:pStyle w:val="a3"/>
        <w:numPr>
          <w:ilvl w:val="0"/>
          <w:numId w:val="9"/>
        </w:numPr>
        <w:ind w:firstLineChars="0"/>
        <w:rPr>
          <w:highlight w:val="cyan"/>
        </w:rPr>
      </w:pPr>
      <w:r w:rsidRPr="00AF0F85">
        <w:rPr>
          <w:rFonts w:hint="eastAsia"/>
          <w:highlight w:val="cyan"/>
        </w:rPr>
        <w:t>时区默认为</w:t>
      </w:r>
      <w:r w:rsidRPr="00AF0F85">
        <w:rPr>
          <w:rFonts w:hint="eastAsia"/>
          <w:highlight w:val="cyan"/>
        </w:rPr>
        <w:t>GMT,</w:t>
      </w:r>
      <w:r w:rsidRPr="00AF0F85">
        <w:rPr>
          <w:rFonts w:hint="eastAsia"/>
          <w:highlight w:val="cyan"/>
        </w:rPr>
        <w:t>需要通过修改</w:t>
      </w:r>
      <w:r w:rsidRPr="00AF0F85">
        <w:rPr>
          <w:rFonts w:hint="eastAsia"/>
          <w:highlight w:val="cyan"/>
        </w:rPr>
        <w:t>php.ini</w:t>
      </w:r>
      <w:r w:rsidR="00527F89">
        <w:rPr>
          <w:rFonts w:hint="eastAsia"/>
          <w:highlight w:val="cyan"/>
        </w:rPr>
        <w:t xml:space="preserve">, </w:t>
      </w:r>
      <w:r w:rsidR="00527F89">
        <w:rPr>
          <w:rFonts w:hint="eastAsia"/>
          <w:highlight w:val="cyan"/>
        </w:rPr>
        <w:t>修改为</w:t>
      </w:r>
      <w:r w:rsidR="00527F89">
        <w:rPr>
          <w:rFonts w:hint="eastAsia"/>
          <w:highlight w:val="cyan"/>
        </w:rPr>
        <w:t>GMT+8</w:t>
      </w:r>
      <w:r w:rsidR="00840045">
        <w:rPr>
          <w:rFonts w:hint="eastAsia"/>
          <w:highlight w:val="cyan"/>
        </w:rPr>
        <w:t>.</w:t>
      </w:r>
    </w:p>
    <w:p w14:paraId="230FBD6F" w14:textId="560E34EC" w:rsidR="00840045" w:rsidRPr="00840045" w:rsidRDefault="00840045" w:rsidP="00840045">
      <w:pPr>
        <w:pStyle w:val="a3"/>
        <w:ind w:left="360" w:firstLineChars="0" w:firstLine="0"/>
        <w:rPr>
          <w:highlight w:val="cyan"/>
        </w:rPr>
      </w:pPr>
      <w:r w:rsidRPr="00840045">
        <w:rPr>
          <w:rFonts w:hint="eastAsia"/>
          <w:highlight w:val="cyan"/>
        </w:rPr>
        <w:t>(</w:t>
      </w:r>
      <w:r w:rsidRPr="00840045">
        <w:rPr>
          <w:highlight w:val="cyan"/>
        </w:rPr>
        <w:t>打开</w:t>
      </w:r>
      <w:r w:rsidRPr="00840045">
        <w:rPr>
          <w:highlight w:val="cyan"/>
        </w:rPr>
        <w:t>php.ini</w:t>
      </w:r>
      <w:r w:rsidRPr="00840045">
        <w:rPr>
          <w:highlight w:val="cyan"/>
        </w:rPr>
        <w:t>文件，找到</w:t>
      </w:r>
      <w:r w:rsidRPr="00840045">
        <w:rPr>
          <w:highlight w:val="cyan"/>
        </w:rPr>
        <w:t xml:space="preserve"> </w:t>
      </w:r>
      <w:proofErr w:type="spellStart"/>
      <w:r w:rsidRPr="00840045">
        <w:rPr>
          <w:highlight w:val="cyan"/>
        </w:rPr>
        <w:t>date.timezone</w:t>
      </w:r>
      <w:proofErr w:type="spellEnd"/>
      <w:r w:rsidRPr="00840045">
        <w:rPr>
          <w:highlight w:val="cyan"/>
        </w:rPr>
        <w:t xml:space="preserve"> </w:t>
      </w:r>
      <w:r w:rsidRPr="00840045">
        <w:rPr>
          <w:highlight w:val="cyan"/>
        </w:rPr>
        <w:t>那一行，去掉前面的</w:t>
      </w:r>
      <w:r w:rsidRPr="00840045">
        <w:rPr>
          <w:highlight w:val="cyan"/>
        </w:rPr>
        <w:t xml:space="preserve">“;” </w:t>
      </w:r>
      <w:r w:rsidRPr="00840045">
        <w:rPr>
          <w:highlight w:val="cyan"/>
        </w:rPr>
        <w:t>，修改为你需要的时区，例如：</w:t>
      </w:r>
      <w:proofErr w:type="spellStart"/>
      <w:r w:rsidRPr="00840045">
        <w:rPr>
          <w:highlight w:val="cyan"/>
        </w:rPr>
        <w:t>date.timezone</w:t>
      </w:r>
      <w:proofErr w:type="spellEnd"/>
      <w:r w:rsidRPr="00840045">
        <w:rPr>
          <w:highlight w:val="cyan"/>
        </w:rPr>
        <w:t xml:space="preserve"> = Asia/Shanghai</w:t>
      </w:r>
      <w:r w:rsidRPr="00840045">
        <w:rPr>
          <w:rFonts w:hint="eastAsia"/>
          <w:highlight w:val="cyan"/>
        </w:rPr>
        <w:t>)</w:t>
      </w:r>
    </w:p>
    <w:p w14:paraId="2BF40105" w14:textId="77777777" w:rsidR="00544019" w:rsidRDefault="00544019" w:rsidP="00544019"/>
    <w:p w14:paraId="5F899DB2" w14:textId="57683421" w:rsidR="00D93324" w:rsidRDefault="005D3829" w:rsidP="005C27DC">
      <w:r>
        <w:t>2010/2/26</w:t>
      </w:r>
    </w:p>
    <w:p w14:paraId="54798178" w14:textId="50A2E8E9" w:rsidR="00BA56F5" w:rsidRDefault="00FB35ED" w:rsidP="005C27DC">
      <w:r>
        <w:rPr>
          <w:rFonts w:hint="eastAsia"/>
        </w:rPr>
        <w:t>实现</w:t>
      </w:r>
      <w:r>
        <w:rPr>
          <w:rFonts w:hint="eastAsia"/>
        </w:rPr>
        <w:t>:</w:t>
      </w:r>
    </w:p>
    <w:p w14:paraId="53A4C674" w14:textId="1892B718" w:rsidR="005D3829" w:rsidRDefault="005D3829" w:rsidP="005D38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实现图片上传</w:t>
      </w:r>
    </w:p>
    <w:p w14:paraId="6F1985C9" w14:textId="626E396D" w:rsidR="005D3829" w:rsidRDefault="005D3829" w:rsidP="005D38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暂定在根目录下建立</w:t>
      </w:r>
      <w:r>
        <w:rPr>
          <w:rFonts w:hint="eastAsia"/>
        </w:rPr>
        <w:t>Upload</w:t>
      </w:r>
      <w:r>
        <w:rPr>
          <w:rFonts w:hint="eastAsia"/>
        </w:rPr>
        <w:t>文件夹，</w:t>
      </w:r>
      <w:r>
        <w:rPr>
          <w:rFonts w:hint="eastAsia"/>
        </w:rPr>
        <w:t>Upload</w:t>
      </w:r>
      <w:r>
        <w:rPr>
          <w:rFonts w:hint="eastAsia"/>
        </w:rPr>
        <w:t>文件夹下分</w:t>
      </w:r>
      <w:r>
        <w:rPr>
          <w:rFonts w:hint="eastAsia"/>
        </w:rPr>
        <w:t>3</w:t>
      </w:r>
      <w:r>
        <w:rPr>
          <w:rFonts w:hint="eastAsia"/>
        </w:rPr>
        <w:t>种用户角色的文件夹</w:t>
      </w:r>
      <w:proofErr w:type="spellStart"/>
      <w:r>
        <w:rPr>
          <w:rFonts w:hint="eastAsia"/>
        </w:rPr>
        <w:t>puser,ua,uc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每个对应角色用户在自己角色文件下面建立以自己</w:t>
      </w:r>
      <w:r>
        <w:rPr>
          <w:rFonts w:hint="eastAsia"/>
        </w:rPr>
        <w:t>username</w:t>
      </w:r>
      <w:r>
        <w:rPr>
          <w:rFonts w:hint="eastAsia"/>
        </w:rPr>
        <w:t>为名的文件夹，头像存在</w:t>
      </w:r>
      <w:r>
        <w:rPr>
          <w:rFonts w:hint="eastAsia"/>
        </w:rPr>
        <w:t>Logo</w:t>
      </w:r>
      <w:r>
        <w:rPr>
          <w:rFonts w:hint="eastAsia"/>
        </w:rPr>
        <w:t>，其他证件存放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文件夹。</w:t>
      </w:r>
    </w:p>
    <w:p w14:paraId="351E7F1B" w14:textId="3607F151" w:rsidR="00931301" w:rsidRDefault="00931301" w:rsidP="00931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editId="3B9452F9">
            <wp:extent cx="5274310" cy="2501024"/>
            <wp:effectExtent l="171450" t="171450" r="364490" b="337426"/>
            <wp:docPr id="2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xmlns:a14="http://schemas.microsoft.com/office/drawing/2010/main" val="333333" mc:Ignorable="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DEBEE" w14:textId="1B3E8E18" w:rsidR="005D3829" w:rsidRDefault="00AA0F23" w:rsidP="00AA0F2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实现普通用户上传</w:t>
      </w:r>
      <w:r>
        <w:rPr>
          <w:rFonts w:hint="eastAsia"/>
        </w:rPr>
        <w:t>Logo</w:t>
      </w:r>
      <w:r>
        <w:rPr>
          <w:rFonts w:hint="eastAsia"/>
        </w:rPr>
        <w:t>，显示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14:paraId="52545D4C" w14:textId="20DD72A7" w:rsidR="00E63E1B" w:rsidRDefault="00E63E1B" w:rsidP="00AA0F2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实现经纪人上传真实头像</w:t>
      </w:r>
    </w:p>
    <w:p w14:paraId="2199FF10" w14:textId="77777777" w:rsidR="005D3829" w:rsidRDefault="005D3829" w:rsidP="005D3829"/>
    <w:p w14:paraId="40E09B14" w14:textId="77777777" w:rsidR="005D3829" w:rsidRDefault="005D3829" w:rsidP="005D3829">
      <w:r>
        <w:rPr>
          <w:rFonts w:hint="eastAsia"/>
        </w:rPr>
        <w:t>需注意改进</w:t>
      </w:r>
      <w:r>
        <w:rPr>
          <w:rFonts w:hint="eastAsia"/>
        </w:rPr>
        <w:t>:</w:t>
      </w:r>
    </w:p>
    <w:p w14:paraId="2BDABE50" w14:textId="285EEE2E" w:rsidR="005D3829" w:rsidRPr="001B0AD4" w:rsidRDefault="005D3829" w:rsidP="006A0EE3">
      <w:pPr>
        <w:pStyle w:val="a3"/>
        <w:numPr>
          <w:ilvl w:val="0"/>
          <w:numId w:val="11"/>
        </w:numPr>
        <w:ind w:firstLineChars="0"/>
        <w:rPr>
          <w:highlight w:val="darkMagenta"/>
        </w:rPr>
      </w:pPr>
      <w:r w:rsidRPr="001B0AD4">
        <w:rPr>
          <w:rFonts w:hint="eastAsia"/>
          <w:highlight w:val="darkMagenta"/>
        </w:rPr>
        <w:t>图片文件夹的访问权限。</w:t>
      </w:r>
    </w:p>
    <w:p w14:paraId="521E1965" w14:textId="5E5A5F39" w:rsidR="0045779E" w:rsidRDefault="0045779E" w:rsidP="0045779E">
      <w:pPr>
        <w:pStyle w:val="a3"/>
        <w:numPr>
          <w:ilvl w:val="0"/>
          <w:numId w:val="11"/>
        </w:numPr>
        <w:ind w:firstLineChars="0"/>
        <w:rPr>
          <w:highlight w:val="green"/>
        </w:rPr>
      </w:pPr>
      <w:r w:rsidRPr="0045779E">
        <w:rPr>
          <w:rFonts w:hint="eastAsia"/>
          <w:highlight w:val="green"/>
        </w:rPr>
        <w:t>公司用户和经纪人修改信息后审核位置为</w:t>
      </w:r>
      <w:proofErr w:type="gramStart"/>
      <w:r w:rsidRPr="0045779E">
        <w:rPr>
          <w:rFonts w:hint="eastAsia"/>
          <w:highlight w:val="green"/>
        </w:rPr>
        <w:t>为</w:t>
      </w:r>
      <w:proofErr w:type="gramEnd"/>
      <w:r w:rsidRPr="0045779E">
        <w:rPr>
          <w:rFonts w:hint="eastAsia"/>
          <w:highlight w:val="green"/>
        </w:rPr>
        <w:t>审核</w:t>
      </w:r>
    </w:p>
    <w:p w14:paraId="3F958B4D" w14:textId="5FC29AE7" w:rsidR="007D0916" w:rsidRPr="008635E5" w:rsidRDefault="007D0916" w:rsidP="0045779E">
      <w:pPr>
        <w:pStyle w:val="a3"/>
        <w:numPr>
          <w:ilvl w:val="0"/>
          <w:numId w:val="11"/>
        </w:numPr>
        <w:ind w:firstLineChars="0"/>
      </w:pPr>
      <w:r w:rsidRPr="008635E5">
        <w:rPr>
          <w:rFonts w:hint="eastAsia"/>
        </w:rPr>
        <w:t>上传页面的访问控制（使用</w:t>
      </w:r>
      <w:proofErr w:type="spellStart"/>
      <w:r w:rsidRPr="008635E5">
        <w:rPr>
          <w:rFonts w:hint="eastAsia"/>
        </w:rPr>
        <w:t>RBAC</w:t>
      </w:r>
      <w:proofErr w:type="spellEnd"/>
      <w:r w:rsidRPr="008635E5">
        <w:rPr>
          <w:rFonts w:hint="eastAsia"/>
        </w:rPr>
        <w:t>，</w:t>
      </w:r>
      <w:r w:rsidRPr="008635E5">
        <w:rPr>
          <w:rFonts w:hint="eastAsia"/>
        </w:rPr>
        <w:t xml:space="preserve">role-based access </w:t>
      </w:r>
      <w:proofErr w:type="spellStart"/>
      <w:r w:rsidRPr="008635E5">
        <w:rPr>
          <w:rFonts w:hint="eastAsia"/>
        </w:rPr>
        <w:t>controll</w:t>
      </w:r>
      <w:proofErr w:type="spellEnd"/>
      <w:r w:rsidRPr="008635E5">
        <w:rPr>
          <w:rFonts w:hint="eastAsia"/>
        </w:rPr>
        <w:t>）</w:t>
      </w:r>
    </w:p>
    <w:p w14:paraId="64D4AA8E" w14:textId="15F847F6" w:rsidR="00312A1A" w:rsidRPr="0045779E" w:rsidRDefault="00312A1A" w:rsidP="0045779E">
      <w:pPr>
        <w:pStyle w:val="a3"/>
        <w:numPr>
          <w:ilvl w:val="0"/>
          <w:numId w:val="1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初始默认头像</w:t>
      </w:r>
    </w:p>
    <w:p w14:paraId="447AF412" w14:textId="77777777" w:rsidR="006A0EE3" w:rsidRDefault="006A0EE3" w:rsidP="006A0EE3"/>
    <w:p w14:paraId="6BF93BB9" w14:textId="77777777" w:rsidR="00BA56F5" w:rsidRDefault="00BA56F5" w:rsidP="006A0EE3"/>
    <w:p w14:paraId="53750AE3" w14:textId="641B5871" w:rsidR="00BA56F5" w:rsidRDefault="00BA56F5" w:rsidP="006A0EE3">
      <w:r>
        <w:t>2010/2/27</w:t>
      </w:r>
    </w:p>
    <w:p w14:paraId="081CD08E" w14:textId="705E4AA8" w:rsidR="00BA56F5" w:rsidRDefault="001F743F" w:rsidP="006A0EE3">
      <w:r>
        <w:rPr>
          <w:rFonts w:hint="eastAsia"/>
        </w:rPr>
        <w:t>实现</w:t>
      </w:r>
      <w:r>
        <w:rPr>
          <w:rFonts w:hint="eastAsia"/>
        </w:rPr>
        <w:t>:</w:t>
      </w:r>
    </w:p>
    <w:p w14:paraId="6C630EA2" w14:textId="71BD9965" w:rsidR="001F743F" w:rsidRDefault="001F743F" w:rsidP="001F743F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测试通过</w:t>
      </w:r>
    </w:p>
    <w:p w14:paraId="11B2B8A5" w14:textId="4E76ACB3" w:rsidR="001F743F" w:rsidRDefault="0064206D" w:rsidP="001F74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经纪人的名片，身份证上传</w:t>
      </w:r>
    </w:p>
    <w:p w14:paraId="39CC1B74" w14:textId="69138BCA" w:rsidR="0064206D" w:rsidRDefault="0064206D" w:rsidP="001F74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公司用户的运营执照上传</w:t>
      </w:r>
    </w:p>
    <w:p w14:paraId="56A1B343" w14:textId="77777777" w:rsidR="00BA56F5" w:rsidRDefault="00BA56F5" w:rsidP="006A0EE3"/>
    <w:p w14:paraId="4C2F88D8" w14:textId="7A0C2774" w:rsidR="00BA56F5" w:rsidRDefault="00D83E05" w:rsidP="006A0EE3">
      <w:r>
        <w:rPr>
          <w:rFonts w:hint="eastAsia"/>
        </w:rPr>
        <w:t>需注意改进：</w:t>
      </w:r>
    </w:p>
    <w:p w14:paraId="3F5294C3" w14:textId="6CFD837A" w:rsidR="00D83E05" w:rsidRPr="00D55341" w:rsidRDefault="00D83E05" w:rsidP="00D83E05">
      <w:pPr>
        <w:pStyle w:val="a3"/>
        <w:numPr>
          <w:ilvl w:val="0"/>
          <w:numId w:val="13"/>
        </w:numPr>
        <w:ind w:firstLineChars="0"/>
        <w:rPr>
          <w:highlight w:val="darkMagenta"/>
        </w:rPr>
      </w:pPr>
      <w:r w:rsidRPr="00D55341">
        <w:rPr>
          <w:rFonts w:hint="eastAsia"/>
          <w:highlight w:val="darkMagenta"/>
        </w:rPr>
        <w:t>上传的身份证，运营执照</w:t>
      </w:r>
      <w:r w:rsidRPr="00D55341">
        <w:rPr>
          <w:rFonts w:hint="eastAsia"/>
          <w:highlight w:val="darkMagenta"/>
        </w:rPr>
        <w:t xml:space="preserve"> </w:t>
      </w:r>
      <w:r w:rsidRPr="00D55341">
        <w:rPr>
          <w:rFonts w:hint="eastAsia"/>
          <w:highlight w:val="darkMagenta"/>
        </w:rPr>
        <w:t>应该加上水印。</w:t>
      </w:r>
    </w:p>
    <w:p w14:paraId="7BBB581F" w14:textId="77777777" w:rsidR="00D83E05" w:rsidRDefault="00D83E05" w:rsidP="006A0EE3"/>
    <w:p w14:paraId="22E0CA21" w14:textId="77777777" w:rsidR="00016634" w:rsidRDefault="00016634" w:rsidP="006A0EE3"/>
    <w:p w14:paraId="24B70BE3" w14:textId="1733EAA0" w:rsidR="00016634" w:rsidRDefault="00016634" w:rsidP="006A0EE3">
      <w:r>
        <w:t>2010/3/1</w:t>
      </w:r>
    </w:p>
    <w:p w14:paraId="5C162A4E" w14:textId="4509B733" w:rsidR="00A34487" w:rsidRDefault="00A34487" w:rsidP="006A0EE3">
      <w:r>
        <w:rPr>
          <w:rFonts w:hint="eastAsia"/>
        </w:rPr>
        <w:t>实现：</w:t>
      </w:r>
    </w:p>
    <w:p w14:paraId="20C5FE3D" w14:textId="70AF2D8A" w:rsidR="00A34487" w:rsidRDefault="00A34487" w:rsidP="00A34487">
      <w:pPr>
        <w:pStyle w:val="a3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 xml:space="preserve">us rent 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表</w:t>
      </w:r>
    </w:p>
    <w:p w14:paraId="7984F677" w14:textId="041CBB27" w:rsidR="00FD5F79" w:rsidRDefault="00FD5F79" w:rsidP="00A344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Bus sell </w:t>
      </w:r>
      <w:r>
        <w:rPr>
          <w:rFonts w:hint="eastAsia"/>
        </w:rPr>
        <w:t>的</w:t>
      </w:r>
      <w:r>
        <w:rPr>
          <w:rFonts w:hint="eastAsia"/>
        </w:rPr>
        <w:t xml:space="preserve"> form </w:t>
      </w:r>
      <w:r>
        <w:rPr>
          <w:rFonts w:hint="eastAsia"/>
        </w:rPr>
        <w:t>表</w:t>
      </w:r>
    </w:p>
    <w:p w14:paraId="0A5EBBFC" w14:textId="77777777" w:rsidR="00016634" w:rsidRDefault="00016634" w:rsidP="006A0EE3"/>
    <w:p w14:paraId="6F5E5DA1" w14:textId="3048D302" w:rsidR="00016634" w:rsidRDefault="00016634" w:rsidP="006A0EE3">
      <w:r>
        <w:rPr>
          <w:rFonts w:hint="eastAsia"/>
        </w:rPr>
        <w:lastRenderedPageBreak/>
        <w:t>需注意：</w:t>
      </w:r>
    </w:p>
    <w:p w14:paraId="74D3CA44" w14:textId="7E3C0E11" w:rsidR="00016634" w:rsidRDefault="00016634" w:rsidP="000166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Lookup</w:t>
      </w:r>
      <w:r>
        <w:rPr>
          <w:rFonts w:hint="eastAsia"/>
        </w:rPr>
        <w:t>表保存一些多选列表</w:t>
      </w:r>
    </w:p>
    <w:p w14:paraId="60F49F74" w14:textId="5D8696BC" w:rsidR="00016634" w:rsidRDefault="00016634" w:rsidP="0001663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可能在委托是用到选择经纪人，可以提供选择。</w:t>
      </w:r>
    </w:p>
    <w:p w14:paraId="3DF8F88A" w14:textId="68DD3212" w:rsidR="00AD295C" w:rsidRDefault="00016634" w:rsidP="00AD295C">
      <w:pPr>
        <w:pStyle w:val="a3"/>
        <w:numPr>
          <w:ilvl w:val="0"/>
          <w:numId w:val="14"/>
        </w:numPr>
        <w:ind w:firstLineChars="0"/>
      </w:pPr>
      <w:r>
        <w:t>V</w:t>
      </w:r>
      <w:r>
        <w:rPr>
          <w:rFonts w:hint="eastAsia"/>
        </w:rPr>
        <w:t>ideo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标签是</w:t>
      </w:r>
      <w:r w:rsidR="004F0AB4">
        <w:rPr>
          <w:rFonts w:hint="eastAsia"/>
        </w:rPr>
        <w:t>通过用户是否上传视频和</w:t>
      </w:r>
      <w:r w:rsidR="004F0AB4">
        <w:rPr>
          <w:rFonts w:hint="eastAsia"/>
        </w:rPr>
        <w:t>3D</w:t>
      </w:r>
      <w:r w:rsidR="004F0AB4">
        <w:rPr>
          <w:rFonts w:hint="eastAsia"/>
        </w:rPr>
        <w:t>视频而</w:t>
      </w:r>
      <w:r>
        <w:rPr>
          <w:rFonts w:hint="eastAsia"/>
        </w:rPr>
        <w:t>自动填入</w:t>
      </w:r>
      <w:r w:rsidR="00B14556">
        <w:rPr>
          <w:rFonts w:hint="eastAsia"/>
        </w:rPr>
        <w:t>。其他标签要提示使用积分等换取。</w:t>
      </w:r>
    </w:p>
    <w:p w14:paraId="08D6DAB9" w14:textId="75ADAB5F" w:rsidR="00AD295C" w:rsidRDefault="00AD295C" w:rsidP="00AD295C">
      <w:pPr>
        <w:pStyle w:val="a3"/>
        <w:numPr>
          <w:ilvl w:val="0"/>
          <w:numId w:val="14"/>
        </w:numPr>
        <w:ind w:firstLineChars="0"/>
        <w:rPr>
          <w:highlight w:val="green"/>
        </w:rPr>
      </w:pPr>
      <w:r w:rsidRPr="0077352A">
        <w:rPr>
          <w:rFonts w:hint="eastAsia"/>
        </w:rPr>
        <w:t>同名检测（</w:t>
      </w:r>
      <w:r w:rsidRPr="0077352A">
        <w:rPr>
          <w:rFonts w:hint="eastAsia"/>
        </w:rPr>
        <w:t>insert</w:t>
      </w:r>
      <w:r w:rsidRPr="0077352A">
        <w:rPr>
          <w:rFonts w:hint="eastAsia"/>
        </w:rPr>
        <w:t>之前必须判断）</w:t>
      </w:r>
    </w:p>
    <w:p w14:paraId="5E34AD68" w14:textId="77777777" w:rsidR="0077352A" w:rsidRDefault="0077352A" w:rsidP="0077352A">
      <w:pPr>
        <w:rPr>
          <w:highlight w:val="green"/>
        </w:rPr>
      </w:pPr>
    </w:p>
    <w:p w14:paraId="697A3955" w14:textId="5B4438DE" w:rsidR="0077352A" w:rsidRDefault="0077352A" w:rsidP="0077352A">
      <w:r w:rsidRPr="0077352A">
        <w:t>2010/3/2</w:t>
      </w:r>
    </w:p>
    <w:p w14:paraId="634679A2" w14:textId="3D723D6D" w:rsidR="0077352A" w:rsidRDefault="0077352A" w:rsidP="0077352A">
      <w:r>
        <w:rPr>
          <w:rFonts w:hint="eastAsia"/>
        </w:rPr>
        <w:t>实现：</w:t>
      </w:r>
    </w:p>
    <w:p w14:paraId="62AB5C8E" w14:textId="3B31EF88" w:rsidR="0077352A" w:rsidRDefault="0077352A" w:rsidP="0077352A">
      <w:pPr>
        <w:pStyle w:val="a3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 xml:space="preserve">us rent create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operation</w:t>
      </w:r>
    </w:p>
    <w:p w14:paraId="05BEFC57" w14:textId="604D0C60" w:rsidR="0077352A" w:rsidRPr="0077352A" w:rsidRDefault="0077352A" w:rsidP="0077352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同名检测</w:t>
      </w:r>
    </w:p>
    <w:p w14:paraId="1D4FCA46" w14:textId="77777777" w:rsidR="00016634" w:rsidRDefault="00016634" w:rsidP="006A0EE3"/>
    <w:p w14:paraId="06E0AB4D" w14:textId="64AB2471" w:rsidR="0077352A" w:rsidRDefault="0077352A" w:rsidP="006A0EE3">
      <w:r>
        <w:rPr>
          <w:rFonts w:hint="eastAsia"/>
        </w:rPr>
        <w:t>问题：</w:t>
      </w:r>
    </w:p>
    <w:p w14:paraId="14A1E18A" w14:textId="41E2B5A3" w:rsidR="0077352A" w:rsidRPr="001B0AD4" w:rsidRDefault="0077352A" w:rsidP="001B0AD4">
      <w:pPr>
        <w:pStyle w:val="a3"/>
        <w:numPr>
          <w:ilvl w:val="0"/>
          <w:numId w:val="17"/>
        </w:numPr>
        <w:ind w:firstLineChars="0"/>
        <w:rPr>
          <w:highlight w:val="green"/>
        </w:rPr>
      </w:pPr>
      <w:r w:rsidRPr="001B0AD4">
        <w:rPr>
          <w:rFonts w:hint="eastAsia"/>
          <w:highlight w:val="green"/>
        </w:rPr>
        <w:t>内部序列号产生方式</w:t>
      </w:r>
    </w:p>
    <w:p w14:paraId="1B706516" w14:textId="77777777" w:rsidR="001B0AD4" w:rsidRDefault="001B0AD4" w:rsidP="001B0AD4"/>
    <w:p w14:paraId="7A69B524" w14:textId="49BC4DF6" w:rsidR="001B0AD4" w:rsidRDefault="001B0AD4" w:rsidP="001B0AD4">
      <w:r>
        <w:t>2010/3/3</w:t>
      </w:r>
    </w:p>
    <w:p w14:paraId="5807A557" w14:textId="2B9E0D58" w:rsidR="001B0AD4" w:rsidRDefault="001B0AD4" w:rsidP="001B0AD4">
      <w:r>
        <w:rPr>
          <w:rFonts w:hint="eastAsia"/>
        </w:rPr>
        <w:t>实现：</w:t>
      </w:r>
    </w:p>
    <w:p w14:paraId="6972A73B" w14:textId="2A9E2147" w:rsidR="001B0AD4" w:rsidRDefault="001B0AD4" w:rsidP="001B0AD4">
      <w:pPr>
        <w:pStyle w:val="a3"/>
        <w:numPr>
          <w:ilvl w:val="0"/>
          <w:numId w:val="18"/>
        </w:numPr>
        <w:ind w:firstLineChars="0"/>
      </w:pPr>
      <w:r>
        <w:t>B</w:t>
      </w:r>
      <w:r>
        <w:rPr>
          <w:rFonts w:hint="eastAsia"/>
        </w:rPr>
        <w:t xml:space="preserve">us rent </w:t>
      </w:r>
      <w:r>
        <w:rPr>
          <w:rFonts w:hint="eastAsia"/>
        </w:rPr>
        <w:t>能发布和修改，框架搭出。</w:t>
      </w:r>
    </w:p>
    <w:p w14:paraId="74D150BC" w14:textId="199D8AFE" w:rsidR="00EA77F7" w:rsidRDefault="00EA77F7" w:rsidP="001B0AD4">
      <w:pPr>
        <w:pStyle w:val="a3"/>
        <w:numPr>
          <w:ilvl w:val="0"/>
          <w:numId w:val="18"/>
        </w:numPr>
        <w:ind w:firstLineChars="0"/>
      </w:pPr>
      <w:r>
        <w:t>B</w:t>
      </w:r>
      <w:r>
        <w:rPr>
          <w:rFonts w:hint="eastAsia"/>
        </w:rPr>
        <w:t xml:space="preserve">us sell </w:t>
      </w:r>
      <w:r>
        <w:rPr>
          <w:rFonts w:hint="eastAsia"/>
        </w:rPr>
        <w:t>能发布和修改。</w:t>
      </w:r>
    </w:p>
    <w:p w14:paraId="4BE9E680" w14:textId="77777777" w:rsidR="00EA77F7" w:rsidRDefault="00EA77F7" w:rsidP="00EA77F7"/>
    <w:p w14:paraId="7593802D" w14:textId="77777777" w:rsidR="00EA77F7" w:rsidRDefault="00EA77F7" w:rsidP="00EA77F7"/>
    <w:p w14:paraId="36A940A6" w14:textId="2FCE3764" w:rsidR="00EA77F7" w:rsidRDefault="00EA77F7" w:rsidP="00EA77F7">
      <w:r>
        <w:rPr>
          <w:rFonts w:hint="eastAsia"/>
        </w:rPr>
        <w:t>问题：</w:t>
      </w:r>
    </w:p>
    <w:p w14:paraId="152FCBED" w14:textId="2785D535" w:rsidR="00EA77F7" w:rsidRDefault="00EA77F7" w:rsidP="00EA77F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发现有一个字段</w:t>
      </w:r>
      <w:r>
        <w:rPr>
          <w:rFonts w:hint="eastAsia"/>
        </w:rPr>
        <w:t>2</w:t>
      </w:r>
      <w:r>
        <w:rPr>
          <w:rFonts w:hint="eastAsia"/>
        </w:rPr>
        <w:t>个字母拼反，考虑底层修改上层修改很多，所以决定不改。</w:t>
      </w:r>
    </w:p>
    <w:p w14:paraId="445720A9" w14:textId="77777777" w:rsidR="001B0AD4" w:rsidRDefault="001B0AD4" w:rsidP="001B0AD4"/>
    <w:p w14:paraId="678B2EA3" w14:textId="77777777" w:rsidR="004645F2" w:rsidRDefault="004645F2" w:rsidP="001B0AD4"/>
    <w:p w14:paraId="61890632" w14:textId="00622C26" w:rsidR="004645F2" w:rsidRDefault="004645F2" w:rsidP="001B0AD4">
      <w:r>
        <w:t>2010/3/4</w:t>
      </w:r>
    </w:p>
    <w:p w14:paraId="5144658D" w14:textId="2ABCB890" w:rsidR="004645F2" w:rsidRDefault="004645F2" w:rsidP="001B0AD4">
      <w:r>
        <w:rPr>
          <w:rFonts w:hint="eastAsia"/>
        </w:rPr>
        <w:t>实现：</w:t>
      </w:r>
    </w:p>
    <w:p w14:paraId="7A7A5737" w14:textId="5FA9D13E" w:rsidR="004645F2" w:rsidRDefault="004645F2" w:rsidP="004645F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构思</w:t>
      </w:r>
      <w:r>
        <w:rPr>
          <w:rFonts w:hint="eastAsia"/>
        </w:rPr>
        <w:t xml:space="preserve"> </w:t>
      </w:r>
      <w:r>
        <w:rPr>
          <w:rFonts w:hint="eastAsia"/>
        </w:rPr>
        <w:t>查看自己的房源的</w:t>
      </w:r>
      <w:r>
        <w:rPr>
          <w:rFonts w:hint="eastAsia"/>
        </w:rPr>
        <w:t>action</w:t>
      </w:r>
      <w:r>
        <w:rPr>
          <w:rFonts w:hint="eastAsia"/>
        </w:rPr>
        <w:t>叫做</w:t>
      </w:r>
      <w:proofErr w:type="spellStart"/>
      <w:r w:rsidR="00E504AA">
        <w:rPr>
          <w:rFonts w:hint="eastAsia"/>
        </w:rPr>
        <w:t>selfmanage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也设定一个可以根据</w:t>
      </w:r>
      <w:r>
        <w:rPr>
          <w:rFonts w:hint="eastAsia"/>
        </w:rPr>
        <w:t>ID</w:t>
      </w:r>
      <w:r>
        <w:rPr>
          <w:rFonts w:hint="eastAsia"/>
        </w:rPr>
        <w:t>查看的</w:t>
      </w:r>
      <w:r>
        <w:rPr>
          <w:rFonts w:hint="eastAsia"/>
        </w:rPr>
        <w:t>index</w:t>
      </w:r>
      <w:r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就叫做</w:t>
      </w:r>
      <w:r>
        <w:rPr>
          <w:rFonts w:hint="eastAsia"/>
        </w:rPr>
        <w:t>index,</w:t>
      </w:r>
      <w:r>
        <w:rPr>
          <w:rFonts w:hint="eastAsia"/>
        </w:rPr>
        <w:t>方便功能中查看某个人的房源</w:t>
      </w:r>
    </w:p>
    <w:p w14:paraId="6DD9F429" w14:textId="2F08E196" w:rsidR="00E504AA" w:rsidRDefault="00E504AA" w:rsidP="004645F2">
      <w:pPr>
        <w:pStyle w:val="a3"/>
        <w:numPr>
          <w:ilvl w:val="0"/>
          <w:numId w:val="20"/>
        </w:numPr>
        <w:ind w:firstLineChars="0"/>
      </w:pPr>
      <w:proofErr w:type="spellStart"/>
      <w: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已经被实现</w:t>
      </w:r>
    </w:p>
    <w:p w14:paraId="3967D8AF" w14:textId="4A0ADB08" w:rsidR="00CE1ED6" w:rsidRDefault="00995BF4" w:rsidP="004645F2">
      <w:pPr>
        <w:pStyle w:val="a3"/>
        <w:numPr>
          <w:ilvl w:val="0"/>
          <w:numId w:val="20"/>
        </w:numPr>
        <w:ind w:firstLineChars="0"/>
      </w:pPr>
      <w:r w:rsidRPr="00995BF4">
        <w:rPr>
          <w:rFonts w:hint="eastAsia"/>
        </w:rPr>
        <w:t>使用</w:t>
      </w:r>
      <w:proofErr w:type="spellStart"/>
      <w:r>
        <w:rPr>
          <w:rFonts w:hint="eastAsia"/>
        </w:rPr>
        <w:t>CButtonColumn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添加自定义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 w:rsidR="007078ED">
        <w:rPr>
          <w:rFonts w:hint="eastAsia"/>
        </w:rPr>
        <w:t>，可以链接到</w:t>
      </w:r>
      <w:r w:rsidR="007078ED">
        <w:rPr>
          <w:rFonts w:hint="eastAsia"/>
        </w:rPr>
        <w:t>view</w:t>
      </w:r>
      <w:r w:rsidR="007078ED">
        <w:rPr>
          <w:rFonts w:hint="eastAsia"/>
        </w:rPr>
        <w:t>和</w:t>
      </w:r>
      <w:r w:rsidR="007078ED">
        <w:rPr>
          <w:rFonts w:hint="eastAsia"/>
        </w:rPr>
        <w:t>update</w:t>
      </w:r>
    </w:p>
    <w:p w14:paraId="60BF83FA" w14:textId="77777777" w:rsidR="004645F2" w:rsidRDefault="004645F2" w:rsidP="001B0AD4"/>
    <w:p w14:paraId="56BEA198" w14:textId="5B972A7C" w:rsidR="00CE1ED6" w:rsidRDefault="00CE1ED6" w:rsidP="001B0AD4">
      <w:r>
        <w:rPr>
          <w:rFonts w:hint="eastAsia"/>
        </w:rPr>
        <w:t>问题：</w:t>
      </w:r>
    </w:p>
    <w:p w14:paraId="3533CFA6" w14:textId="1F96C3BB" w:rsidR="002E5369" w:rsidRPr="002338EA" w:rsidRDefault="002E5369" w:rsidP="002E5369">
      <w:pPr>
        <w:pStyle w:val="a3"/>
        <w:numPr>
          <w:ilvl w:val="0"/>
          <w:numId w:val="22"/>
        </w:numPr>
        <w:ind w:firstLineChars="0"/>
      </w:pPr>
      <w:r w:rsidRPr="002338EA">
        <w:rPr>
          <w:rFonts w:hint="eastAsia"/>
        </w:rPr>
        <w:t>删除代码没有完成</w:t>
      </w:r>
    </w:p>
    <w:p w14:paraId="6BFB74CF" w14:textId="77777777" w:rsidR="00FE6067" w:rsidRDefault="00FE6067" w:rsidP="00FE6067">
      <w:pPr>
        <w:rPr>
          <w:highlight w:val="green"/>
        </w:rPr>
      </w:pPr>
    </w:p>
    <w:p w14:paraId="37244887" w14:textId="77777777" w:rsidR="00FE6067" w:rsidRDefault="00FE6067" w:rsidP="00FE6067">
      <w:pPr>
        <w:rPr>
          <w:highlight w:val="green"/>
        </w:rPr>
      </w:pPr>
    </w:p>
    <w:p w14:paraId="05FF34CB" w14:textId="3DCE261E" w:rsidR="00FE6067" w:rsidRDefault="00FE6067" w:rsidP="00FE6067">
      <w:r w:rsidRPr="00FE6067">
        <w:t>2010/3/5</w:t>
      </w:r>
    </w:p>
    <w:p w14:paraId="504FCC64" w14:textId="43A43CDE" w:rsidR="00FE6067" w:rsidRDefault="00FE6067" w:rsidP="00FE6067">
      <w:r>
        <w:rPr>
          <w:rFonts w:hint="eastAsia"/>
        </w:rPr>
        <w:t>实现：</w:t>
      </w:r>
    </w:p>
    <w:p w14:paraId="0EBFF7C1" w14:textId="71744AEE" w:rsidR="00FE6067" w:rsidRPr="00FE6067" w:rsidRDefault="00FE6067" w:rsidP="00FE6067">
      <w:pPr>
        <w:pStyle w:val="a3"/>
        <w:numPr>
          <w:ilvl w:val="0"/>
          <w:numId w:val="23"/>
        </w:numPr>
        <w:ind w:firstLineChars="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功能实现</w:t>
      </w:r>
    </w:p>
    <w:p w14:paraId="6A4A29D2" w14:textId="23682AF7" w:rsidR="00CE1ED6" w:rsidRDefault="003A3933" w:rsidP="003A393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Lookup</w:t>
      </w:r>
      <w:r>
        <w:rPr>
          <w:rFonts w:hint="eastAsia"/>
        </w:rPr>
        <w:t>表中</w:t>
      </w:r>
      <w:r>
        <w:rPr>
          <w:rFonts w:hint="eastAsia"/>
        </w:rPr>
        <w:t xml:space="preserve"> name</w:t>
      </w:r>
      <w:r>
        <w:rPr>
          <w:rFonts w:hint="eastAsia"/>
        </w:rPr>
        <w:t>字段是显示到页面中，</w:t>
      </w:r>
      <w:r>
        <w:rPr>
          <w:rFonts w:hint="eastAsia"/>
        </w:rPr>
        <w:t>code</w:t>
      </w:r>
      <w:r>
        <w:rPr>
          <w:rFonts w:hint="eastAsia"/>
        </w:rPr>
        <w:t>字段是提交后台，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是位置</w:t>
      </w:r>
    </w:p>
    <w:p w14:paraId="3F6302D6" w14:textId="2B174692" w:rsidR="001D462F" w:rsidRDefault="001D462F" w:rsidP="003A393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 xml:space="preserve">bus </w:t>
      </w:r>
      <w:r>
        <w:rPr>
          <w:rFonts w:hint="eastAsia"/>
        </w:rPr>
        <w:t>的字段填充基本完成。</w:t>
      </w:r>
    </w:p>
    <w:p w14:paraId="3ED9D22F" w14:textId="22B260F4" w:rsidR="003D55F7" w:rsidRDefault="003D55F7" w:rsidP="003A393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字段显示修改完成。</w:t>
      </w:r>
    </w:p>
    <w:p w14:paraId="56DC3751" w14:textId="23F3C39B" w:rsidR="002338EA" w:rsidRDefault="002338EA" w:rsidP="001B0AD4">
      <w:r>
        <w:rPr>
          <w:rFonts w:hint="eastAsia"/>
        </w:rPr>
        <w:t>问题：</w:t>
      </w:r>
    </w:p>
    <w:p w14:paraId="59A3CCBA" w14:textId="57DD304E" w:rsidR="002338EA" w:rsidRPr="003F4665" w:rsidRDefault="002338EA" w:rsidP="002338EA">
      <w:pPr>
        <w:pStyle w:val="a3"/>
        <w:numPr>
          <w:ilvl w:val="0"/>
          <w:numId w:val="24"/>
        </w:numPr>
        <w:ind w:firstLineChars="0"/>
        <w:rPr>
          <w:color w:val="000000"/>
        </w:rPr>
      </w:pPr>
      <w:r w:rsidRPr="003F4665">
        <w:rPr>
          <w:color w:val="000000"/>
        </w:rPr>
        <w:t>U</w:t>
      </w:r>
      <w:r w:rsidRPr="003F4665">
        <w:rPr>
          <w:rFonts w:hint="eastAsia"/>
          <w:color w:val="000000"/>
        </w:rPr>
        <w:t>pdate</w:t>
      </w:r>
      <w:r w:rsidRPr="003F4665">
        <w:rPr>
          <w:rFonts w:hint="eastAsia"/>
          <w:color w:val="000000"/>
        </w:rPr>
        <w:t>后删除过期的本地文件</w:t>
      </w:r>
    </w:p>
    <w:p w14:paraId="5B93161F" w14:textId="254CB89F" w:rsidR="002338EA" w:rsidRPr="001D462F" w:rsidRDefault="001D462F" w:rsidP="002338EA">
      <w:pPr>
        <w:pStyle w:val="a3"/>
        <w:numPr>
          <w:ilvl w:val="0"/>
          <w:numId w:val="24"/>
        </w:numPr>
        <w:ind w:firstLineChars="0"/>
        <w:rPr>
          <w:highlight w:val="darkMagenta"/>
        </w:rPr>
      </w:pPr>
      <w:r w:rsidRPr="001D462F">
        <w:rPr>
          <w:rFonts w:hint="eastAsia"/>
          <w:highlight w:val="darkMagenta"/>
        </w:rPr>
        <w:lastRenderedPageBreak/>
        <w:t>发布</w:t>
      </w:r>
      <w:r w:rsidRPr="001D462F">
        <w:rPr>
          <w:rFonts w:hint="eastAsia"/>
          <w:highlight w:val="darkMagenta"/>
        </w:rPr>
        <w:t>bus</w:t>
      </w:r>
      <w:r w:rsidRPr="001D462F">
        <w:rPr>
          <w:rFonts w:hint="eastAsia"/>
          <w:highlight w:val="darkMagenta"/>
        </w:rPr>
        <w:t>字段中，委托</w:t>
      </w:r>
      <w:r w:rsidRPr="001D462F">
        <w:rPr>
          <w:rFonts w:hint="eastAsia"/>
          <w:highlight w:val="darkMagenta"/>
        </w:rPr>
        <w:t>id</w:t>
      </w:r>
      <w:r w:rsidRPr="001D462F">
        <w:rPr>
          <w:rFonts w:hint="eastAsia"/>
          <w:highlight w:val="darkMagenta"/>
        </w:rPr>
        <w:t>没有做</w:t>
      </w:r>
    </w:p>
    <w:p w14:paraId="0B537545" w14:textId="5A6DF4AD" w:rsidR="001D462F" w:rsidRPr="001D462F" w:rsidRDefault="001D462F" w:rsidP="002338EA">
      <w:pPr>
        <w:pStyle w:val="a3"/>
        <w:numPr>
          <w:ilvl w:val="0"/>
          <w:numId w:val="24"/>
        </w:numPr>
        <w:ind w:firstLineChars="0"/>
        <w:rPr>
          <w:highlight w:val="darkMagenta"/>
        </w:rPr>
      </w:pPr>
      <w:r w:rsidRPr="001D462F">
        <w:rPr>
          <w:rFonts w:hint="eastAsia"/>
          <w:highlight w:val="darkMagenta"/>
        </w:rPr>
        <w:t>发布</w:t>
      </w:r>
      <w:r w:rsidRPr="001D462F">
        <w:rPr>
          <w:rFonts w:hint="eastAsia"/>
          <w:highlight w:val="darkMagenta"/>
        </w:rPr>
        <w:t>bus</w:t>
      </w:r>
      <w:r w:rsidRPr="001D462F">
        <w:rPr>
          <w:rFonts w:hint="eastAsia"/>
          <w:highlight w:val="darkMagenta"/>
        </w:rPr>
        <w:t>字段中，</w:t>
      </w:r>
      <w:proofErr w:type="spellStart"/>
      <w:r w:rsidRPr="001D462F">
        <w:rPr>
          <w:rFonts w:hint="eastAsia"/>
          <w:highlight w:val="darkMagenta"/>
        </w:rPr>
        <w:t>radiobutton</w:t>
      </w:r>
      <w:proofErr w:type="spellEnd"/>
      <w:proofErr w:type="gramStart"/>
      <w:r w:rsidRPr="001D462F">
        <w:rPr>
          <w:rFonts w:hint="eastAsia"/>
          <w:highlight w:val="darkMagenta"/>
        </w:rPr>
        <w:t>不</w:t>
      </w:r>
      <w:proofErr w:type="gramEnd"/>
      <w:r w:rsidRPr="001D462F">
        <w:rPr>
          <w:rFonts w:hint="eastAsia"/>
          <w:highlight w:val="darkMagenta"/>
        </w:rPr>
        <w:t>对齐，估计要用到</w:t>
      </w:r>
      <w:proofErr w:type="spellStart"/>
      <w:r w:rsidRPr="001D462F">
        <w:rPr>
          <w:rFonts w:hint="eastAsia"/>
          <w:highlight w:val="darkMagenta"/>
        </w:rPr>
        <w:t>CSS</w:t>
      </w:r>
      <w:proofErr w:type="spellEnd"/>
    </w:p>
    <w:p w14:paraId="02F775A1" w14:textId="77777777" w:rsidR="002338EA" w:rsidRDefault="002338EA" w:rsidP="001B0AD4"/>
    <w:p w14:paraId="368118D8" w14:textId="7ABF8174" w:rsidR="00602FE1" w:rsidRDefault="00602FE1" w:rsidP="001B0AD4">
      <w:r>
        <w:t>2010/3/6</w:t>
      </w:r>
    </w:p>
    <w:p w14:paraId="1FD63741" w14:textId="76C674A5" w:rsidR="00602FE1" w:rsidRDefault="00602FE1" w:rsidP="001B0AD4">
      <w:r>
        <w:rPr>
          <w:rFonts w:hint="eastAsia"/>
        </w:rPr>
        <w:t>实现：</w:t>
      </w:r>
    </w:p>
    <w:p w14:paraId="3675CC50" w14:textId="0437DC3C" w:rsidR="00602FE1" w:rsidRDefault="00602FE1" w:rsidP="00602FE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上传后删除旧文件</w:t>
      </w:r>
    </w:p>
    <w:p w14:paraId="11A2E320" w14:textId="77777777" w:rsidR="00602FE1" w:rsidRDefault="00602FE1" w:rsidP="001B0AD4"/>
    <w:p w14:paraId="425363AB" w14:textId="77777777" w:rsidR="001B382A" w:rsidRDefault="001B382A" w:rsidP="001B0AD4"/>
    <w:p w14:paraId="1423608E" w14:textId="3B980400" w:rsidR="001B382A" w:rsidRDefault="001B382A" w:rsidP="001B0AD4">
      <w:r>
        <w:rPr>
          <w:rFonts w:hint="eastAsia"/>
        </w:rPr>
        <w:t>问题：</w:t>
      </w:r>
    </w:p>
    <w:p w14:paraId="51DE43B9" w14:textId="60C145B4" w:rsidR="001B382A" w:rsidRDefault="001B382A" w:rsidP="001B382A">
      <w:pPr>
        <w:pStyle w:val="a3"/>
        <w:numPr>
          <w:ilvl w:val="0"/>
          <w:numId w:val="26"/>
        </w:numPr>
        <w:ind w:firstLineChars="0"/>
      </w:pPr>
      <w:r>
        <w:t>B</w:t>
      </w:r>
      <w:r>
        <w:rPr>
          <w:rFonts w:hint="eastAsia"/>
        </w:rPr>
        <w:t xml:space="preserve">us sell </w:t>
      </w:r>
      <w:r>
        <w:rPr>
          <w:rFonts w:hint="eastAsia"/>
        </w:rPr>
        <w:t>和</w:t>
      </w:r>
      <w:r>
        <w:rPr>
          <w:rFonts w:hint="eastAsia"/>
        </w:rPr>
        <w:t xml:space="preserve"> rent    </w:t>
      </w:r>
      <w:proofErr w:type="spellStart"/>
      <w:r>
        <w:rPr>
          <w:rFonts w:hint="eastAsia"/>
        </w:rPr>
        <w:t>Vipnum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需要多加</w:t>
      </w:r>
      <w:proofErr w:type="gramStart"/>
      <w:r>
        <w:rPr>
          <w:rFonts w:hint="eastAsia"/>
        </w:rPr>
        <w:t>以恶搞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是否是会员制，通过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控制填入的数字</w:t>
      </w:r>
    </w:p>
    <w:p w14:paraId="2C3BDB5D" w14:textId="77777777" w:rsidR="001B382A" w:rsidRDefault="001B382A" w:rsidP="001B0AD4"/>
    <w:p w14:paraId="7C59834B" w14:textId="77777777" w:rsidR="00F91295" w:rsidRDefault="00F91295" w:rsidP="001B0AD4"/>
    <w:p w14:paraId="016C0C5B" w14:textId="2138080D" w:rsidR="00F91295" w:rsidRDefault="00F91295" w:rsidP="001B0AD4">
      <w:r>
        <w:t>2010/3/7</w:t>
      </w:r>
    </w:p>
    <w:p w14:paraId="7D999F3E" w14:textId="6800F414" w:rsidR="00F91295" w:rsidRDefault="00F91295" w:rsidP="001B0AD4">
      <w:r>
        <w:rPr>
          <w:rFonts w:hint="eastAsia"/>
        </w:rPr>
        <w:t>实现：</w:t>
      </w:r>
    </w:p>
    <w:p w14:paraId="07A090AA" w14:textId="096CC64D" w:rsidR="00F91295" w:rsidRDefault="00F91295" w:rsidP="00F9129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写字楼模块完成</w:t>
      </w:r>
    </w:p>
    <w:p w14:paraId="737E282F" w14:textId="77777777" w:rsidR="00624130" w:rsidRDefault="00624130" w:rsidP="00624130"/>
    <w:p w14:paraId="39545CEE" w14:textId="77777777" w:rsidR="00624130" w:rsidRDefault="00624130" w:rsidP="00624130"/>
    <w:p w14:paraId="747DEC67" w14:textId="0055CA90" w:rsidR="00624130" w:rsidRDefault="00624130" w:rsidP="00624130">
      <w:r>
        <w:t>2010/3/8</w:t>
      </w:r>
    </w:p>
    <w:p w14:paraId="7648B95F" w14:textId="1328161F" w:rsidR="00624130" w:rsidRDefault="00624130" w:rsidP="00624130">
      <w:r>
        <w:rPr>
          <w:rFonts w:hint="eastAsia"/>
        </w:rPr>
        <w:t>实现：</w:t>
      </w:r>
    </w:p>
    <w:p w14:paraId="03E56DE5" w14:textId="244174DF" w:rsidR="00624130" w:rsidRDefault="00624130" w:rsidP="0062413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店铺整体模块完成</w:t>
      </w:r>
    </w:p>
    <w:p w14:paraId="7E2D622E" w14:textId="731FC5A1" w:rsidR="00624130" w:rsidRDefault="00624130" w:rsidP="0062413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修正了</w:t>
      </w:r>
      <w:r>
        <w:rPr>
          <w:rFonts w:hint="eastAsia"/>
        </w:rPr>
        <w:t>update</w:t>
      </w:r>
      <w:r>
        <w:rPr>
          <w:rFonts w:hint="eastAsia"/>
        </w:rPr>
        <w:t>时删除</w:t>
      </w:r>
      <w:r w:rsidR="00EC0650">
        <w:rPr>
          <w:rFonts w:hint="eastAsia"/>
        </w:rPr>
        <w:t>未上传，</w:t>
      </w:r>
      <w:r>
        <w:rPr>
          <w:rFonts w:hint="eastAsia"/>
        </w:rPr>
        <w:t>为空的文件</w:t>
      </w:r>
    </w:p>
    <w:p w14:paraId="3AA825C7" w14:textId="7E1B8235" w:rsidR="00272D08" w:rsidRDefault="00272D08" w:rsidP="00272D08">
      <w:r>
        <w:rPr>
          <w:rFonts w:hint="eastAsia"/>
        </w:rPr>
        <w:t>问题：</w:t>
      </w:r>
    </w:p>
    <w:p w14:paraId="005F1E0C" w14:textId="7208E550" w:rsidR="00272D08" w:rsidRDefault="00272D08" w:rsidP="00272D08">
      <w:pPr>
        <w:pStyle w:val="a3"/>
        <w:numPr>
          <w:ilvl w:val="0"/>
          <w:numId w:val="29"/>
        </w:numPr>
        <w:ind w:firstLineChars="0"/>
      </w:pPr>
      <w:proofErr w:type="spellStart"/>
      <w:r>
        <w:t>V</w:t>
      </w:r>
      <w:r>
        <w:rPr>
          <w:rFonts w:hint="eastAsia"/>
        </w:rPr>
        <w:t>archar</w:t>
      </w:r>
      <w:proofErr w:type="spellEnd"/>
      <w:proofErr w:type="gramStart"/>
      <w:r>
        <w:rPr>
          <w:rFonts w:hint="eastAsia"/>
        </w:rPr>
        <w:t>是存非</w:t>
      </w:r>
      <w:proofErr w:type="spellStart"/>
      <w:proofErr w:type="gramEnd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字节占</w:t>
      </w:r>
      <w:r>
        <w:rPr>
          <w:rFonts w:hint="eastAsia"/>
        </w:rPr>
        <w:t>8</w:t>
      </w:r>
      <w:r>
        <w:rPr>
          <w:rFonts w:hint="eastAsia"/>
        </w:rPr>
        <w:t>位。需要</w:t>
      </w:r>
      <w:r>
        <w:rPr>
          <w:rFonts w:hint="eastAsia"/>
        </w:rPr>
        <w:t>2</w:t>
      </w:r>
      <w:r>
        <w:rPr>
          <w:rFonts w:hint="eastAsia"/>
        </w:rPr>
        <w:t>字节才能存一个汉字。</w:t>
      </w:r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varchar</w:t>
      </w:r>
      <w:proofErr w:type="spellEnd"/>
      <w:r>
        <w:rPr>
          <w:rFonts w:hint="eastAsia"/>
        </w:rPr>
        <w:t>占</w:t>
      </w:r>
      <w:r>
        <w:rPr>
          <w:rFonts w:hint="eastAsia"/>
        </w:rPr>
        <w:t>16</w:t>
      </w:r>
      <w:r>
        <w:rPr>
          <w:rFonts w:hint="eastAsia"/>
        </w:rPr>
        <w:t>位，一个存一个汉字</w:t>
      </w:r>
    </w:p>
    <w:p w14:paraId="110ED773" w14:textId="77777777" w:rsidR="00F91295" w:rsidRDefault="00F91295" w:rsidP="001B0AD4"/>
    <w:p w14:paraId="789001CF" w14:textId="61564DC0" w:rsidR="006C1E79" w:rsidRDefault="006C1E79" w:rsidP="001B0AD4">
      <w:r>
        <w:t>2010/3/9</w:t>
      </w:r>
    </w:p>
    <w:p w14:paraId="46F1973D" w14:textId="05BCAD15" w:rsidR="006C1E79" w:rsidRDefault="006C1E79" w:rsidP="006C1E79">
      <w:pPr>
        <w:pStyle w:val="a3"/>
        <w:numPr>
          <w:ilvl w:val="0"/>
          <w:numId w:val="30"/>
        </w:numPr>
        <w:ind w:firstLineChars="0"/>
      </w:pPr>
      <w:r>
        <w:t>F</w:t>
      </w:r>
      <w:r>
        <w:rPr>
          <w:rFonts w:hint="eastAsia"/>
        </w:rPr>
        <w:t>actory</w:t>
      </w:r>
      <w:r>
        <w:rPr>
          <w:rFonts w:hint="eastAsia"/>
        </w:rPr>
        <w:t>模块完成，测试通过</w:t>
      </w:r>
    </w:p>
    <w:p w14:paraId="28267867" w14:textId="77777777" w:rsidR="00155516" w:rsidRDefault="00155516" w:rsidP="00155516"/>
    <w:p w14:paraId="2CDCEB7B" w14:textId="77777777" w:rsidR="00155516" w:rsidRDefault="00155516" w:rsidP="00155516"/>
    <w:p w14:paraId="3242A713" w14:textId="2C035001" w:rsidR="00155516" w:rsidRDefault="00155516" w:rsidP="00155516">
      <w:r>
        <w:t>2010/3/10</w:t>
      </w:r>
    </w:p>
    <w:p w14:paraId="1620F0E3" w14:textId="47ED148A" w:rsidR="00155516" w:rsidRDefault="00155516" w:rsidP="00155516">
      <w:pPr>
        <w:pStyle w:val="a3"/>
        <w:numPr>
          <w:ilvl w:val="0"/>
          <w:numId w:val="31"/>
        </w:numPr>
        <w:ind w:firstLineChars="0"/>
      </w:pPr>
      <w:r>
        <w:t>P</w:t>
      </w:r>
      <w:r>
        <w:rPr>
          <w:rFonts w:hint="eastAsia"/>
        </w:rPr>
        <w:t xml:space="preserve">roject </w:t>
      </w:r>
      <w:r>
        <w:rPr>
          <w:rFonts w:hint="eastAsia"/>
        </w:rPr>
        <w:t>模块完成，测试通过，</w:t>
      </w:r>
    </w:p>
    <w:p w14:paraId="6D39C5FA" w14:textId="29F1BE03" w:rsidR="00155516" w:rsidRDefault="00155516" w:rsidP="0015551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建立新表</w:t>
      </w:r>
    </w:p>
    <w:p w14:paraId="47A255E3" w14:textId="77777777" w:rsidR="006C1E79" w:rsidRDefault="006C1E79" w:rsidP="001B0AD4"/>
    <w:p w14:paraId="43F4884C" w14:textId="6C8A9AA1" w:rsidR="004B7875" w:rsidRDefault="004B7875" w:rsidP="001B0AD4">
      <w:r>
        <w:t>2010/3/1</w:t>
      </w:r>
      <w:r>
        <w:rPr>
          <w:rFonts w:hint="eastAsia"/>
        </w:rPr>
        <w:t>1</w:t>
      </w:r>
    </w:p>
    <w:p w14:paraId="1C5B0C66" w14:textId="6B699AAD" w:rsidR="004B7875" w:rsidRDefault="004B7875" w:rsidP="004B787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建立所有的未完成的表</w:t>
      </w:r>
    </w:p>
    <w:p w14:paraId="4D5FDC21" w14:textId="77777777" w:rsidR="004B7875" w:rsidRDefault="004B7875" w:rsidP="004B7875"/>
    <w:p w14:paraId="337D1FC3" w14:textId="77777777" w:rsidR="004B7875" w:rsidRDefault="004B7875" w:rsidP="004B7875"/>
    <w:p w14:paraId="6238462B" w14:textId="4A0B746E" w:rsidR="004B7875" w:rsidRDefault="004B7875" w:rsidP="004B7875">
      <w:r>
        <w:t>2010/3/1</w:t>
      </w:r>
      <w:r>
        <w:rPr>
          <w:rFonts w:hint="eastAsia"/>
        </w:rPr>
        <w:t>2</w:t>
      </w:r>
    </w:p>
    <w:p w14:paraId="347E784D" w14:textId="77777777" w:rsidR="004B7875" w:rsidRDefault="004B7875" w:rsidP="004B7875"/>
    <w:p w14:paraId="3229468E" w14:textId="038CB886" w:rsidR="004B7875" w:rsidRDefault="004B7875" w:rsidP="004B787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完成发布需求模块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5 </w:t>
      </w:r>
      <w:r>
        <w:rPr>
          <w:rFonts w:hint="eastAsia"/>
        </w:rPr>
        <w:t>测试通过</w:t>
      </w:r>
    </w:p>
    <w:p w14:paraId="488F8C26" w14:textId="77777777" w:rsidR="004B7875" w:rsidRDefault="004B7875" w:rsidP="004B7875"/>
    <w:p w14:paraId="64D10545" w14:textId="77777777" w:rsidR="004B7875" w:rsidRDefault="004B7875" w:rsidP="004B7875"/>
    <w:p w14:paraId="41C41E9A" w14:textId="5B17330F" w:rsidR="004B7875" w:rsidRDefault="004B7875" w:rsidP="004B7875">
      <w:r>
        <w:t>2010/3/14</w:t>
      </w:r>
    </w:p>
    <w:p w14:paraId="240EA2FD" w14:textId="2342D0C3" w:rsidR="004B7875" w:rsidRDefault="004B7875" w:rsidP="004B7875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delete</w:t>
      </w:r>
      <w:r>
        <w:rPr>
          <w:rFonts w:hint="eastAsia"/>
        </w:rPr>
        <w:t>函数中对</w:t>
      </w:r>
      <w:r>
        <w:rPr>
          <w:rFonts w:hint="eastAsia"/>
        </w:rPr>
        <w:t>comment</w:t>
      </w:r>
      <w:r>
        <w:rPr>
          <w:rFonts w:hint="eastAsia"/>
        </w:rPr>
        <w:t>的级联删除。</w:t>
      </w:r>
    </w:p>
    <w:p w14:paraId="554F7C51" w14:textId="4A3092F2" w:rsidR="004B7875" w:rsidRDefault="004B7875" w:rsidP="004B7875">
      <w:r>
        <w:rPr>
          <w:rFonts w:hint="eastAsia"/>
        </w:rPr>
        <w:lastRenderedPageBreak/>
        <w:t>问题：</w:t>
      </w:r>
    </w:p>
    <w:p w14:paraId="44822DAC" w14:textId="44D3E3ED" w:rsidR="004B7875" w:rsidRDefault="004B7875" w:rsidP="004B7875">
      <w:pPr>
        <w:pStyle w:val="a3"/>
        <w:numPr>
          <w:ilvl w:val="0"/>
          <w:numId w:val="35"/>
        </w:numPr>
        <w:ind w:firstLineChars="0"/>
        <w:rPr>
          <w:highlight w:val="green"/>
        </w:rPr>
      </w:pPr>
      <w:r w:rsidRPr="00536AE1">
        <w:rPr>
          <w:rFonts w:hint="eastAsia"/>
          <w:highlight w:val="green"/>
        </w:rPr>
        <w:t>发布求购是否需要评论？</w:t>
      </w:r>
    </w:p>
    <w:p w14:paraId="516821DF" w14:textId="77777777" w:rsidR="00855A26" w:rsidRDefault="00855A26" w:rsidP="00855A26">
      <w:pPr>
        <w:rPr>
          <w:highlight w:val="green"/>
        </w:rPr>
      </w:pPr>
    </w:p>
    <w:p w14:paraId="18D95509" w14:textId="77777777" w:rsidR="00855A26" w:rsidRDefault="00855A26" w:rsidP="00855A26">
      <w:pPr>
        <w:rPr>
          <w:highlight w:val="green"/>
        </w:rPr>
      </w:pPr>
    </w:p>
    <w:p w14:paraId="649FFC34" w14:textId="77777777" w:rsidR="00855A26" w:rsidRDefault="00855A26" w:rsidP="00855A26">
      <w:pPr>
        <w:rPr>
          <w:highlight w:val="green"/>
        </w:rPr>
      </w:pPr>
    </w:p>
    <w:p w14:paraId="689B5119" w14:textId="1E2F9EDA" w:rsidR="00855A26" w:rsidRDefault="00855A26" w:rsidP="00855A26">
      <w:r w:rsidRPr="00855A26">
        <w:t>2010/3/15</w:t>
      </w:r>
    </w:p>
    <w:p w14:paraId="23EDC3C6" w14:textId="090EF94B" w:rsidR="00855A26" w:rsidRDefault="00855A26" w:rsidP="00855A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评论添加和显示，实现一个</w:t>
      </w:r>
    </w:p>
    <w:p w14:paraId="0B50F68A" w14:textId="77777777" w:rsidR="00855A26" w:rsidRDefault="00855A26" w:rsidP="00855A26"/>
    <w:p w14:paraId="2534786B" w14:textId="77777777" w:rsidR="004A381E" w:rsidRPr="004A381E" w:rsidRDefault="004A381E" w:rsidP="00855A26"/>
    <w:p w14:paraId="6AC1CC0D" w14:textId="419D0847" w:rsidR="00855A26" w:rsidRDefault="00855A26" w:rsidP="00855A26">
      <w:r>
        <w:rPr>
          <w:rFonts w:hint="eastAsia"/>
        </w:rPr>
        <w:t>问题：</w:t>
      </w:r>
    </w:p>
    <w:p w14:paraId="40536901" w14:textId="6A1AD90C" w:rsidR="00855A26" w:rsidRDefault="00855A26" w:rsidP="00855A26">
      <w:pPr>
        <w:pStyle w:val="a3"/>
        <w:numPr>
          <w:ilvl w:val="0"/>
          <w:numId w:val="37"/>
        </w:numPr>
        <w:ind w:firstLineChars="0"/>
        <w:rPr>
          <w:highlight w:val="green"/>
        </w:rPr>
      </w:pPr>
      <w:r w:rsidRPr="00855A26">
        <w:rPr>
          <w:rFonts w:hint="eastAsia"/>
          <w:highlight w:val="green"/>
        </w:rPr>
        <w:t>可以在用一个函数做好评的比例，中评，</w:t>
      </w:r>
      <w:proofErr w:type="gramStart"/>
      <w:r w:rsidRPr="00855A26">
        <w:rPr>
          <w:rFonts w:hint="eastAsia"/>
          <w:highlight w:val="green"/>
        </w:rPr>
        <w:t>差评也</w:t>
      </w:r>
      <w:proofErr w:type="gramEnd"/>
      <w:r w:rsidRPr="00855A26">
        <w:rPr>
          <w:rFonts w:hint="eastAsia"/>
          <w:highlight w:val="green"/>
        </w:rPr>
        <w:t>可以。。。。</w:t>
      </w:r>
      <w:r>
        <w:rPr>
          <w:rFonts w:hint="eastAsia"/>
          <w:highlight w:val="green"/>
        </w:rPr>
        <w:t>这个涉及到界面美化。</w:t>
      </w:r>
    </w:p>
    <w:p w14:paraId="1E7E6666" w14:textId="5DED5E79" w:rsidR="00DA65EE" w:rsidRPr="008B2B31" w:rsidRDefault="00DA65EE" w:rsidP="00855A26">
      <w:pPr>
        <w:pStyle w:val="a3"/>
        <w:numPr>
          <w:ilvl w:val="0"/>
          <w:numId w:val="37"/>
        </w:numPr>
        <w:ind w:firstLineChars="0"/>
        <w:rPr>
          <w:color w:val="FFFFFF" w:themeColor="background1"/>
        </w:rPr>
      </w:pPr>
      <w:r w:rsidRPr="008B2B31">
        <w:rPr>
          <w:rFonts w:hint="eastAsia"/>
          <w:color w:val="000000"/>
        </w:rPr>
        <w:t>评论时间还是有问题，一直是</w:t>
      </w:r>
      <w:r w:rsidRPr="008B2B31">
        <w:rPr>
          <w:rFonts w:hint="eastAsia"/>
          <w:color w:val="000000"/>
        </w:rPr>
        <w:t>1970</w:t>
      </w:r>
      <w:r w:rsidRPr="008B2B31">
        <w:rPr>
          <w:rFonts w:hint="eastAsia"/>
          <w:color w:val="FFFFFF" w:themeColor="background1"/>
        </w:rPr>
        <w:t>年</w:t>
      </w:r>
    </w:p>
    <w:p w14:paraId="5AB2F554" w14:textId="77777777" w:rsidR="004A381E" w:rsidRDefault="004A381E" w:rsidP="004A381E">
      <w:pPr>
        <w:rPr>
          <w:highlight w:val="green"/>
        </w:rPr>
      </w:pPr>
    </w:p>
    <w:p w14:paraId="4F24EBEE" w14:textId="77777777" w:rsidR="004A381E" w:rsidRDefault="004A381E" w:rsidP="004A381E">
      <w:r>
        <w:t>2010/3/19</w:t>
      </w:r>
    </w:p>
    <w:p w14:paraId="567BF3B5" w14:textId="77777777" w:rsidR="004A381E" w:rsidRDefault="004A381E" w:rsidP="004A381E">
      <w:r>
        <w:rPr>
          <w:rFonts w:hint="eastAsia"/>
        </w:rPr>
        <w:t>问题：</w:t>
      </w:r>
    </w:p>
    <w:p w14:paraId="6C415652" w14:textId="77777777" w:rsidR="004A381E" w:rsidRPr="00BE3F2B" w:rsidRDefault="004A381E" w:rsidP="004A381E">
      <w:pPr>
        <w:pStyle w:val="a3"/>
        <w:numPr>
          <w:ilvl w:val="0"/>
          <w:numId w:val="38"/>
        </w:numPr>
        <w:ind w:firstLineChars="0"/>
        <w:rPr>
          <w:highlight w:val="green"/>
        </w:rPr>
      </w:pPr>
      <w:r w:rsidRPr="00BE3F2B">
        <w:rPr>
          <w:rFonts w:hint="eastAsia"/>
          <w:highlight w:val="green"/>
        </w:rPr>
        <w:t>委托</w:t>
      </w:r>
    </w:p>
    <w:p w14:paraId="21997363" w14:textId="77777777" w:rsidR="004A381E" w:rsidRDefault="004A381E" w:rsidP="004A381E">
      <w:pPr>
        <w:pStyle w:val="a3"/>
        <w:numPr>
          <w:ilvl w:val="0"/>
          <w:numId w:val="38"/>
        </w:numPr>
        <w:ind w:firstLineChars="0"/>
        <w:rPr>
          <w:color w:val="000000"/>
          <w:highlight w:val="darkMagenta"/>
        </w:rPr>
      </w:pPr>
      <w:r w:rsidRPr="00BE3F2B">
        <w:rPr>
          <w:rFonts w:hint="eastAsia"/>
          <w:color w:val="000000"/>
          <w:highlight w:val="darkMagenta"/>
        </w:rPr>
        <w:t>快速发布时限制一个</w:t>
      </w:r>
      <w:r w:rsidRPr="00BE3F2B">
        <w:rPr>
          <w:rFonts w:hint="eastAsia"/>
          <w:color w:val="000000"/>
          <w:highlight w:val="darkMagenta"/>
        </w:rPr>
        <w:t>IP</w:t>
      </w:r>
      <w:r w:rsidRPr="00BE3F2B">
        <w:rPr>
          <w:rFonts w:hint="eastAsia"/>
          <w:color w:val="000000"/>
          <w:highlight w:val="darkMagenta"/>
        </w:rPr>
        <w:t>发文数。。。</w:t>
      </w:r>
    </w:p>
    <w:p w14:paraId="40726258" w14:textId="4AFCA251" w:rsidR="00E97030" w:rsidRPr="00E97030" w:rsidRDefault="00E97030" w:rsidP="004A381E">
      <w:pPr>
        <w:pStyle w:val="a3"/>
        <w:numPr>
          <w:ilvl w:val="0"/>
          <w:numId w:val="38"/>
        </w:numPr>
        <w:ind w:firstLineChars="0"/>
        <w:rPr>
          <w:color w:val="000000"/>
          <w:highlight w:val="green"/>
        </w:rPr>
      </w:pPr>
      <w:r>
        <w:rPr>
          <w:rFonts w:hint="eastAsia"/>
          <w:color w:val="000000"/>
          <w:highlight w:val="green"/>
        </w:rPr>
        <w:t>使用上系统自带的</w:t>
      </w:r>
      <w:proofErr w:type="spellStart"/>
      <w:r>
        <w:rPr>
          <w:rFonts w:hint="eastAsia"/>
          <w:color w:val="000000"/>
          <w:highlight w:val="green"/>
        </w:rPr>
        <w:t>css</w:t>
      </w:r>
      <w:proofErr w:type="spellEnd"/>
      <w:r>
        <w:rPr>
          <w:rFonts w:hint="eastAsia"/>
          <w:color w:val="000000"/>
          <w:highlight w:val="green"/>
        </w:rPr>
        <w:t>，会对主页产生影响。。</w:t>
      </w:r>
    </w:p>
    <w:p w14:paraId="0B9ADD35" w14:textId="77777777" w:rsidR="004A381E" w:rsidRDefault="004A381E" w:rsidP="004A381E">
      <w:pPr>
        <w:rPr>
          <w:highlight w:val="green"/>
        </w:rPr>
      </w:pPr>
    </w:p>
    <w:p w14:paraId="631FDF05" w14:textId="77777777" w:rsidR="00781617" w:rsidRDefault="00781617" w:rsidP="004A381E">
      <w:pPr>
        <w:rPr>
          <w:highlight w:val="green"/>
        </w:rPr>
      </w:pPr>
      <w:bookmarkStart w:id="0" w:name="_GoBack"/>
      <w:bookmarkEnd w:id="0"/>
    </w:p>
    <w:p w14:paraId="353B53BE" w14:textId="0FDC08C3" w:rsidR="00781617" w:rsidRPr="00781617" w:rsidRDefault="00781617" w:rsidP="004A381E">
      <w:r w:rsidRPr="00781617">
        <w:rPr>
          <w:rFonts w:hint="eastAsia"/>
        </w:rPr>
        <w:t>2010/3/20</w:t>
      </w:r>
    </w:p>
    <w:p w14:paraId="0748C75B" w14:textId="444C7CBB" w:rsidR="00781617" w:rsidRPr="00781617" w:rsidRDefault="00781617" w:rsidP="00781617">
      <w:pPr>
        <w:pStyle w:val="a3"/>
        <w:numPr>
          <w:ilvl w:val="0"/>
          <w:numId w:val="39"/>
        </w:numPr>
        <w:ind w:firstLineChars="0"/>
      </w:pPr>
      <w:r w:rsidRPr="00781617">
        <w:rPr>
          <w:rFonts w:hint="eastAsia"/>
        </w:rPr>
        <w:t>快速发布集成到主页上</w:t>
      </w:r>
    </w:p>
    <w:p w14:paraId="4559E986" w14:textId="77777777" w:rsidR="00781617" w:rsidRDefault="00781617" w:rsidP="00781617">
      <w:pPr>
        <w:rPr>
          <w:highlight w:val="green"/>
        </w:rPr>
      </w:pPr>
    </w:p>
    <w:p w14:paraId="47440E18" w14:textId="77777777" w:rsidR="00781617" w:rsidRDefault="00781617" w:rsidP="00781617">
      <w:pPr>
        <w:rPr>
          <w:highlight w:val="green"/>
        </w:rPr>
      </w:pPr>
    </w:p>
    <w:p w14:paraId="18DD82DE" w14:textId="5C17B4AC" w:rsidR="00781617" w:rsidRPr="00781617" w:rsidRDefault="00781617" w:rsidP="00781617">
      <w:r w:rsidRPr="00781617">
        <w:rPr>
          <w:rFonts w:hint="eastAsia"/>
        </w:rPr>
        <w:t>问题：</w:t>
      </w:r>
    </w:p>
    <w:p w14:paraId="171D9BB6" w14:textId="77777777" w:rsidR="004B7875" w:rsidRDefault="004B7875" w:rsidP="001B0AD4"/>
    <w:p w14:paraId="582BC682" w14:textId="77777777" w:rsidR="008B2B31" w:rsidRDefault="008B2B31" w:rsidP="001B0AD4"/>
    <w:p w14:paraId="226B471D" w14:textId="13C6BDE2" w:rsidR="008B2B31" w:rsidRDefault="008B2B31" w:rsidP="001B0AD4">
      <w:r>
        <w:t>2010/3/23</w:t>
      </w:r>
    </w:p>
    <w:p w14:paraId="4A6F5481" w14:textId="56BD5BAD" w:rsidR="008B2B31" w:rsidRDefault="008B2B31" w:rsidP="008B2B3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尝试个人信息主页不给用户自己以外的用户查看（完成</w:t>
      </w:r>
      <w:r>
        <w:rPr>
          <w:rFonts w:hint="eastAsia"/>
        </w:rPr>
        <w:t>agent</w:t>
      </w:r>
    </w:p>
    <w:p w14:paraId="4C9D0CF8" w14:textId="14881D38" w:rsidR="008B2B31" w:rsidRDefault="008B2B31" w:rsidP="008B2B3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尝试个人店铺的主页，就是给别人看的个人页面。有评论。（完成</w:t>
      </w:r>
      <w:r>
        <w:rPr>
          <w:rFonts w:hint="eastAsia"/>
        </w:rPr>
        <w:t>agent</w:t>
      </w:r>
    </w:p>
    <w:p w14:paraId="7C46ADD7" w14:textId="594EA3E4" w:rsidR="006F2F80" w:rsidRDefault="008B2B31" w:rsidP="006F2F8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尝试在</w:t>
      </w:r>
      <w:proofErr w:type="spellStart"/>
      <w:r>
        <w:rPr>
          <w:rFonts w:hint="eastAsia"/>
        </w:rPr>
        <w:t>sitecontroller</w:t>
      </w:r>
      <w:proofErr w:type="spellEnd"/>
      <w:r>
        <w:rPr>
          <w:rFonts w:hint="eastAsia"/>
        </w:rPr>
        <w:t>中加入进入别人主页的</w:t>
      </w:r>
      <w:r>
        <w:rPr>
          <w:rFonts w:hint="eastAsia"/>
        </w:rPr>
        <w:t>action</w:t>
      </w:r>
      <w:r>
        <w:rPr>
          <w:rFonts w:hint="eastAsia"/>
        </w:rPr>
        <w:t>。集中管理。（一般输入都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</w:t>
      </w:r>
      <w:r w:rsidR="003D2D17">
        <w:rPr>
          <w:rFonts w:hint="eastAsia"/>
        </w:rPr>
        <w:t>comment</w:t>
      </w:r>
      <w:r w:rsidR="003D2D17">
        <w:rPr>
          <w:rFonts w:hint="eastAsia"/>
        </w:rPr>
        <w:t>表中也是存的</w:t>
      </w:r>
      <w:proofErr w:type="spellStart"/>
      <w:r w:rsidR="003D2D17">
        <w:rPr>
          <w:rFonts w:hint="eastAsia"/>
        </w:rPr>
        <w:t>user_id</w:t>
      </w:r>
      <w:proofErr w:type="spellEnd"/>
      <w:r w:rsidR="003D2D17">
        <w:rPr>
          <w:rFonts w:hint="eastAsia"/>
        </w:rPr>
        <w:t>.</w:t>
      </w:r>
      <w:r>
        <w:rPr>
          <w:rFonts w:hint="eastAsia"/>
        </w:rPr>
        <w:t>不好判断</w:t>
      </w:r>
      <w:r>
        <w:rPr>
          <w:rFonts w:hint="eastAsia"/>
        </w:rPr>
        <w:t>role</w:t>
      </w:r>
      <w:r>
        <w:rPr>
          <w:rFonts w:hint="eastAsia"/>
        </w:rPr>
        <w:t>，每种</w:t>
      </w:r>
      <w:r>
        <w:rPr>
          <w:rFonts w:hint="eastAsia"/>
        </w:rPr>
        <w:t>role</w:t>
      </w:r>
      <w:r w:rsidR="00A751A7">
        <w:rPr>
          <w:rFonts w:hint="eastAsia"/>
        </w:rPr>
        <w:t>转跳页面都不一样</w:t>
      </w:r>
      <w:r>
        <w:rPr>
          <w:rFonts w:hint="eastAsia"/>
        </w:rPr>
        <w:t>）</w:t>
      </w:r>
      <w:r w:rsidR="00A751A7">
        <w:rPr>
          <w:rFonts w:hint="eastAsia"/>
        </w:rPr>
        <w:t>。类似进去个人信息中心</w:t>
      </w:r>
      <w:proofErr w:type="spellStart"/>
      <w:r w:rsidR="006F2F80">
        <w:rPr>
          <w:rFonts w:hint="eastAsia"/>
        </w:rPr>
        <w:t>userindex</w:t>
      </w:r>
      <w:proofErr w:type="spellEnd"/>
    </w:p>
    <w:p w14:paraId="38F245C9" w14:textId="77777777" w:rsidR="006F2F80" w:rsidRDefault="006F2F80" w:rsidP="006F2F80"/>
    <w:p w14:paraId="37BE20CC" w14:textId="6D2AC1AC" w:rsidR="006F2F80" w:rsidRDefault="006F2F80" w:rsidP="006F2F80">
      <w:r>
        <w:rPr>
          <w:rFonts w:hint="eastAsia"/>
        </w:rPr>
        <w:t>待做：</w:t>
      </w:r>
    </w:p>
    <w:p w14:paraId="2C09A4B1" w14:textId="658F102F" w:rsidR="008B2B31" w:rsidRPr="00D43B45" w:rsidRDefault="006F2F80" w:rsidP="001B0AD4">
      <w:pPr>
        <w:pStyle w:val="a3"/>
        <w:numPr>
          <w:ilvl w:val="0"/>
          <w:numId w:val="42"/>
        </w:numPr>
        <w:ind w:firstLineChars="0"/>
        <w:rPr>
          <w:highlight w:val="green"/>
        </w:rPr>
      </w:pPr>
      <w:r w:rsidRPr="00D43B45">
        <w:rPr>
          <w:rFonts w:hint="eastAsia"/>
          <w:highlight w:val="green"/>
        </w:rPr>
        <w:t>所有评论上的用户名都可以链接到伊的个人主页中。</w:t>
      </w:r>
    </w:p>
    <w:p w14:paraId="3C6CDA87" w14:textId="21CF68F6" w:rsidR="00D91AE8" w:rsidRDefault="00D91AE8" w:rsidP="001B0AD4">
      <w:pPr>
        <w:pStyle w:val="a3"/>
        <w:numPr>
          <w:ilvl w:val="0"/>
          <w:numId w:val="42"/>
        </w:numPr>
        <w:ind w:firstLineChars="0"/>
        <w:rPr>
          <w:highlight w:val="green"/>
        </w:rPr>
      </w:pPr>
      <w:r w:rsidRPr="00D43B45">
        <w:rPr>
          <w:highlight w:val="green"/>
        </w:rPr>
        <w:t>C</w:t>
      </w:r>
      <w:r w:rsidRPr="00D43B45">
        <w:rPr>
          <w:rFonts w:hint="eastAsia"/>
          <w:highlight w:val="green"/>
        </w:rPr>
        <w:t>om</w:t>
      </w:r>
      <w:r w:rsidRPr="00D43B45">
        <w:rPr>
          <w:rFonts w:hint="eastAsia"/>
          <w:highlight w:val="green"/>
        </w:rPr>
        <w:t>和普通用户的主页。</w:t>
      </w:r>
    </w:p>
    <w:p w14:paraId="5083240F" w14:textId="77777777" w:rsidR="00E657D6" w:rsidRPr="00E657D6" w:rsidRDefault="00E657D6" w:rsidP="00E657D6"/>
    <w:p w14:paraId="1E77662B" w14:textId="56BEAD38" w:rsidR="00E657D6" w:rsidRPr="00E657D6" w:rsidRDefault="00E657D6" w:rsidP="00E657D6">
      <w:r w:rsidRPr="00E657D6">
        <w:t>2010/3/24</w:t>
      </w:r>
    </w:p>
    <w:p w14:paraId="6C0823B2" w14:textId="00C6B954" w:rsidR="00E657D6" w:rsidRPr="00E657D6" w:rsidRDefault="00E657D6" w:rsidP="00E657D6">
      <w:pPr>
        <w:pStyle w:val="a3"/>
        <w:numPr>
          <w:ilvl w:val="0"/>
          <w:numId w:val="43"/>
        </w:numPr>
        <w:ind w:firstLineChars="0"/>
      </w:pPr>
      <w:r w:rsidRPr="00E657D6">
        <w:rPr>
          <w:rFonts w:hint="eastAsia"/>
        </w:rPr>
        <w:t>公司用户和普通用户的个人主页完成。</w:t>
      </w:r>
    </w:p>
    <w:p w14:paraId="62C07D57" w14:textId="281024A2" w:rsidR="00E657D6" w:rsidRPr="00E657D6" w:rsidRDefault="00E657D6" w:rsidP="00E657D6">
      <w:pPr>
        <w:pStyle w:val="a3"/>
        <w:numPr>
          <w:ilvl w:val="0"/>
          <w:numId w:val="43"/>
        </w:numPr>
        <w:ind w:firstLineChars="0"/>
      </w:pPr>
      <w:proofErr w:type="spellStart"/>
      <w:r w:rsidRPr="00E657D6">
        <w:t>S</w:t>
      </w:r>
      <w:r w:rsidRPr="00E657D6">
        <w:rPr>
          <w:rFonts w:hint="eastAsia"/>
        </w:rPr>
        <w:t>iteController</w:t>
      </w:r>
      <w:proofErr w:type="spellEnd"/>
      <w:r w:rsidRPr="00E657D6">
        <w:rPr>
          <w:rFonts w:hint="eastAsia"/>
        </w:rPr>
        <w:t xml:space="preserve"> </w:t>
      </w:r>
      <w:r w:rsidRPr="00E657D6">
        <w:rPr>
          <w:rFonts w:hint="eastAsia"/>
        </w:rPr>
        <w:t>导入个人主页完成</w:t>
      </w:r>
    </w:p>
    <w:p w14:paraId="3770DCED" w14:textId="77777777" w:rsidR="001B1462" w:rsidRDefault="001B1462" w:rsidP="001B1462"/>
    <w:p w14:paraId="66858807" w14:textId="77777777" w:rsidR="00BA64CC" w:rsidRDefault="00BA64CC" w:rsidP="001B1462"/>
    <w:p w14:paraId="072C6F4A" w14:textId="77777777" w:rsidR="00151151" w:rsidRDefault="00151151" w:rsidP="001B1462"/>
    <w:p w14:paraId="2BC06D7B" w14:textId="79A757A9" w:rsidR="00BA64CC" w:rsidRDefault="00BA64CC" w:rsidP="001B1462">
      <w:r>
        <w:lastRenderedPageBreak/>
        <w:t>2010/3/25</w:t>
      </w:r>
    </w:p>
    <w:p w14:paraId="074F2F85" w14:textId="7CE0AA96" w:rsidR="00BA64CC" w:rsidRDefault="00BA64CC" w:rsidP="00BA64C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修改房产无法删除的</w:t>
      </w:r>
      <w:r>
        <w:rPr>
          <w:rFonts w:hint="eastAsia"/>
        </w:rPr>
        <w:t>bug</w:t>
      </w:r>
    </w:p>
    <w:p w14:paraId="3C639336" w14:textId="2816E785" w:rsidR="00B741C9" w:rsidRDefault="00B741C9" w:rsidP="00BA64C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改动点：</w:t>
      </w:r>
      <w:r>
        <w:rPr>
          <w:rFonts w:hint="eastAsia"/>
        </w:rPr>
        <w:t>create</w:t>
      </w:r>
      <w:r>
        <w:rPr>
          <w:rFonts w:hint="eastAsia"/>
        </w:rPr>
        <w:t>时可以保存成草稿，不验证。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时先判断原始状态，若为</w:t>
      </w:r>
      <w:r>
        <w:rPr>
          <w:rFonts w:hint="eastAsia"/>
        </w:rPr>
        <w:t>checking</w:t>
      </w:r>
      <w:r>
        <w:rPr>
          <w:rFonts w:hint="eastAsia"/>
        </w:rPr>
        <w:t>和</w:t>
      </w:r>
      <w:r>
        <w:rPr>
          <w:rFonts w:hint="eastAsia"/>
        </w:rPr>
        <w:t xml:space="preserve"> deleted</w:t>
      </w:r>
      <w:r>
        <w:rPr>
          <w:rFonts w:hint="eastAsia"/>
        </w:rPr>
        <w:t>，则不可以修改。</w:t>
      </w:r>
      <w:proofErr w:type="spellStart"/>
      <w:r w:rsidR="00590213">
        <w:t>S</w:t>
      </w:r>
      <w:r w:rsidR="00590213">
        <w:rPr>
          <w:rFonts w:hint="eastAsia"/>
        </w:rPr>
        <w:t>elfmanage</w:t>
      </w:r>
      <w:proofErr w:type="spellEnd"/>
      <w:r w:rsidR="00590213">
        <w:rPr>
          <w:rFonts w:hint="eastAsia"/>
        </w:rPr>
        <w:t>中</w:t>
      </w:r>
      <w:r w:rsidR="00590213">
        <w:rPr>
          <w:rFonts w:hint="eastAsia"/>
        </w:rPr>
        <w:t>deleted</w:t>
      </w:r>
      <w:r w:rsidR="00590213">
        <w:rPr>
          <w:rFonts w:hint="eastAsia"/>
        </w:rPr>
        <w:t>，</w:t>
      </w:r>
      <w:r w:rsidR="00590213">
        <w:rPr>
          <w:rFonts w:hint="eastAsia"/>
        </w:rPr>
        <w:t>sketch</w:t>
      </w:r>
      <w:r w:rsidR="00590213">
        <w:rPr>
          <w:rFonts w:hint="eastAsia"/>
        </w:rPr>
        <w:t>，</w:t>
      </w:r>
      <w:r w:rsidR="00590213">
        <w:rPr>
          <w:rFonts w:hint="eastAsia"/>
        </w:rPr>
        <w:t>recycle</w:t>
      </w:r>
      <w:r w:rsidR="00590213">
        <w:rPr>
          <w:rFonts w:hint="eastAsia"/>
        </w:rPr>
        <w:t>不可见。</w:t>
      </w:r>
      <w:r w:rsidR="00590213">
        <w:t>I</w:t>
      </w:r>
      <w:r w:rsidR="00590213">
        <w:rPr>
          <w:rFonts w:hint="eastAsia"/>
        </w:rPr>
        <w:t>ndex</w:t>
      </w:r>
      <w:r w:rsidR="00590213">
        <w:rPr>
          <w:rFonts w:hint="eastAsia"/>
        </w:rPr>
        <w:t>是给别人看得，只可见</w:t>
      </w:r>
      <w:r w:rsidR="00590213">
        <w:rPr>
          <w:rFonts w:hint="eastAsia"/>
        </w:rPr>
        <w:t>released</w:t>
      </w:r>
      <w:r w:rsidR="00590213">
        <w:rPr>
          <w:rFonts w:hint="eastAsia"/>
        </w:rPr>
        <w:t>。</w:t>
      </w:r>
    </w:p>
    <w:p w14:paraId="13D6AE17" w14:textId="65DB1448" w:rsidR="008B3F49" w:rsidRDefault="008B3F49" w:rsidP="00BA64C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_view</w:t>
      </w:r>
      <w:r>
        <w:rPr>
          <w:rFonts w:hint="eastAsia"/>
        </w:rPr>
        <w:t>中，根据不同类型的</w:t>
      </w:r>
      <w:r>
        <w:rPr>
          <w:rFonts w:hint="eastAsia"/>
        </w:rPr>
        <w:t>check</w:t>
      </w:r>
      <w:r>
        <w:rPr>
          <w:rFonts w:hint="eastAsia"/>
        </w:rPr>
        <w:t>，有不同的按钮。</w:t>
      </w:r>
    </w:p>
    <w:p w14:paraId="20A5F20A" w14:textId="755B941F" w:rsidR="008B3F49" w:rsidRDefault="008B3F49" w:rsidP="00BA64C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回收站和草稿箱，有自己的</w:t>
      </w:r>
      <w:r>
        <w:rPr>
          <w:rFonts w:hint="eastAsia"/>
        </w:rPr>
        <w:t>_view</w:t>
      </w:r>
    </w:p>
    <w:p w14:paraId="640070E2" w14:textId="77777777" w:rsidR="00C15D6E" w:rsidRDefault="00C15D6E" w:rsidP="00C15D6E"/>
    <w:p w14:paraId="7FF78AB4" w14:textId="51414673" w:rsidR="00C15D6E" w:rsidRDefault="00C15D6E" w:rsidP="00C15D6E">
      <w:r>
        <w:t>2010/3/26</w:t>
      </w:r>
    </w:p>
    <w:p w14:paraId="50387F7F" w14:textId="77777777" w:rsidR="00C15D6E" w:rsidRDefault="00C15D6E" w:rsidP="00C15D6E"/>
    <w:p w14:paraId="51FD45AF" w14:textId="5F2768D4" w:rsidR="00BA64CC" w:rsidRDefault="008E6CA3" w:rsidP="00C15D6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过期数据单独列出来，在管理房源（</w:t>
      </w:r>
      <w:proofErr w:type="spellStart"/>
      <w:r>
        <w:rPr>
          <w:rFonts w:hint="eastAsia"/>
        </w:rPr>
        <w:t>Selfmanage</w:t>
      </w:r>
      <w:proofErr w:type="spellEnd"/>
      <w:r>
        <w:rPr>
          <w:rFonts w:hint="eastAsia"/>
        </w:rPr>
        <w:t>）不能显示，</w:t>
      </w:r>
      <w:r w:rsidR="00C15D6E">
        <w:rPr>
          <w:rFonts w:hint="eastAsia"/>
        </w:rPr>
        <w:t>回收站和草稿箱中能显示。过期数据用一个</w:t>
      </w:r>
      <w:r w:rsidR="00C15D6E">
        <w:rPr>
          <w:rFonts w:hint="eastAsia"/>
        </w:rPr>
        <w:t>action</w:t>
      </w:r>
      <w:r w:rsidR="00C15D6E">
        <w:rPr>
          <w:rFonts w:hint="eastAsia"/>
        </w:rPr>
        <w:t>，里面列出所有不再草稿箱和回收站中过期</w:t>
      </w:r>
    </w:p>
    <w:p w14:paraId="4CCB61E5" w14:textId="7826AD55" w:rsidR="00C15D6E" w:rsidRDefault="00C15D6E" w:rsidP="00C15D6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实现一个</w:t>
      </w:r>
      <w:r w:rsidR="00F216BA">
        <w:rPr>
          <w:rFonts w:hint="eastAsia"/>
        </w:rPr>
        <w:t>check</w:t>
      </w:r>
      <w:r w:rsidR="00F216BA">
        <w:rPr>
          <w:rFonts w:hint="eastAsia"/>
        </w:rPr>
        <w:t>完整过程。</w:t>
      </w:r>
    </w:p>
    <w:p w14:paraId="7706FE69" w14:textId="3F46786A" w:rsidR="001C0621" w:rsidRDefault="001C0621" w:rsidP="001C0621">
      <w:pPr>
        <w:pStyle w:val="a3"/>
        <w:ind w:left="360" w:firstLineChars="0" w:firstLine="0"/>
      </w:pPr>
    </w:p>
    <w:p w14:paraId="722E50BB" w14:textId="716B857F" w:rsidR="001C0621" w:rsidRDefault="001C0621" w:rsidP="001C0621">
      <w:r>
        <w:rPr>
          <w:rFonts w:hint="eastAsia"/>
        </w:rPr>
        <w:t>未实现：</w:t>
      </w:r>
    </w:p>
    <w:p w14:paraId="44ED4542" w14:textId="0B1E6D5F" w:rsidR="001C0621" w:rsidRPr="00B83225" w:rsidRDefault="001C0621" w:rsidP="001C0621">
      <w:pPr>
        <w:pStyle w:val="a3"/>
        <w:numPr>
          <w:ilvl w:val="0"/>
          <w:numId w:val="46"/>
        </w:numPr>
        <w:ind w:firstLineChars="0"/>
        <w:rPr>
          <w:color w:val="000000"/>
          <w:highlight w:val="green"/>
        </w:rPr>
      </w:pPr>
      <w:r w:rsidRPr="00B83225">
        <w:rPr>
          <w:rFonts w:hint="eastAsia"/>
          <w:color w:val="000000"/>
          <w:highlight w:val="green"/>
        </w:rPr>
        <w:t>只有发布状态的房源可以评论</w:t>
      </w:r>
    </w:p>
    <w:p w14:paraId="4978EB12" w14:textId="77777777" w:rsidR="00BA64CC" w:rsidRDefault="00BA64CC" w:rsidP="00BA64CC"/>
    <w:p w14:paraId="3EDEE4EF" w14:textId="77777777" w:rsidR="00BA64CC" w:rsidRDefault="00BA64CC" w:rsidP="00BA64CC"/>
    <w:p w14:paraId="08018509" w14:textId="77777777" w:rsidR="00BA64CC" w:rsidRDefault="00BA64CC" w:rsidP="00BA64CC"/>
    <w:p w14:paraId="3D596670" w14:textId="77777777" w:rsidR="00BA64CC" w:rsidRPr="001B382A" w:rsidRDefault="00BA64CC" w:rsidP="00BA64CC"/>
    <w:p w14:paraId="3D73AF46" w14:textId="361A3D9C" w:rsidR="00D93324" w:rsidRDefault="00D93324" w:rsidP="005C27DC">
      <w:r>
        <w:rPr>
          <w:rFonts w:hint="eastAsia"/>
        </w:rPr>
        <w:t xml:space="preserve">P.s. </w:t>
      </w:r>
      <w:r>
        <w:rPr>
          <w:rFonts w:hint="eastAsia"/>
          <w:highlight w:val="yellow"/>
        </w:rPr>
        <w:t>T</w:t>
      </w:r>
      <w:r w:rsidRPr="00D93324">
        <w:rPr>
          <w:rFonts w:hint="eastAsia"/>
          <w:highlight w:val="yellow"/>
        </w:rPr>
        <w:t>his</w:t>
      </w:r>
      <w:r>
        <w:rPr>
          <w:rFonts w:hint="eastAsia"/>
        </w:rPr>
        <w:t>黄底功能为管理员</w:t>
      </w:r>
      <w:proofErr w:type="gramStart"/>
      <w:r>
        <w:rPr>
          <w:rFonts w:hint="eastAsia"/>
        </w:rPr>
        <w:t>,</w:t>
      </w:r>
      <w:r>
        <w:rPr>
          <w:rFonts w:hint="eastAsia"/>
        </w:rPr>
        <w:t>暂缓实现</w:t>
      </w:r>
      <w:proofErr w:type="gramEnd"/>
    </w:p>
    <w:p w14:paraId="02CBED3F" w14:textId="025B7FAE" w:rsidR="00D93324" w:rsidRDefault="00D93324" w:rsidP="005C27DC">
      <w:r>
        <w:rPr>
          <w:rFonts w:hint="eastAsia"/>
        </w:rPr>
        <w:t xml:space="preserve">   </w:t>
      </w:r>
      <w:r w:rsidRPr="00D93324">
        <w:rPr>
          <w:highlight w:val="green"/>
        </w:rPr>
        <w:t>T</w:t>
      </w:r>
      <w:r w:rsidRPr="00D93324">
        <w:rPr>
          <w:rFonts w:hint="eastAsia"/>
          <w:highlight w:val="green"/>
        </w:rPr>
        <w:t>his</w:t>
      </w:r>
      <w:r>
        <w:rPr>
          <w:rFonts w:hint="eastAsia"/>
        </w:rPr>
        <w:t xml:space="preserve"> </w:t>
      </w:r>
      <w:r>
        <w:rPr>
          <w:rFonts w:hint="eastAsia"/>
        </w:rPr>
        <w:t>绿底功能为近期需实现</w:t>
      </w:r>
      <w:r>
        <w:rPr>
          <w:rFonts w:hint="eastAsia"/>
        </w:rPr>
        <w:t xml:space="preserve"> </w:t>
      </w:r>
    </w:p>
    <w:p w14:paraId="6BC9E5B1" w14:textId="47E7C0C9" w:rsidR="00AF0F85" w:rsidRDefault="00AF0F85" w:rsidP="00AF0F85">
      <w:pPr>
        <w:ind w:firstLineChars="150" w:firstLine="315"/>
      </w:pPr>
      <w:r w:rsidRPr="00AF0F85">
        <w:rPr>
          <w:rFonts w:hint="eastAsia"/>
          <w:highlight w:val="cyan"/>
        </w:rPr>
        <w:t>This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配置</w:t>
      </w:r>
    </w:p>
    <w:p w14:paraId="1C6E177C" w14:textId="432F1CAD" w:rsidR="00D55341" w:rsidRPr="00D93324" w:rsidRDefault="00D55341" w:rsidP="00AF0F85">
      <w:pPr>
        <w:ind w:firstLineChars="150" w:firstLine="315"/>
      </w:pPr>
      <w:r w:rsidRPr="00D55341">
        <w:rPr>
          <w:highlight w:val="darkMagenta"/>
        </w:rPr>
        <w:t>T</w:t>
      </w:r>
      <w:r w:rsidRPr="00D55341">
        <w:rPr>
          <w:rFonts w:hint="eastAsia"/>
          <w:highlight w:val="darkMagenta"/>
        </w:rPr>
        <w:t>his</w:t>
      </w:r>
      <w:r>
        <w:rPr>
          <w:rFonts w:hint="eastAsia"/>
        </w:rPr>
        <w:t xml:space="preserve"> </w:t>
      </w:r>
      <w:r>
        <w:rPr>
          <w:rFonts w:hint="eastAsia"/>
        </w:rPr>
        <w:t>后期完善</w:t>
      </w:r>
    </w:p>
    <w:sectPr w:rsidR="00D55341" w:rsidRPr="00D9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6D491" w14:textId="77777777" w:rsidR="000931C0" w:rsidRDefault="000931C0" w:rsidP="00016634">
      <w:r>
        <w:separator/>
      </w:r>
    </w:p>
  </w:endnote>
  <w:endnote w:type="continuationSeparator" w:id="0">
    <w:p w14:paraId="637E258A" w14:textId="77777777" w:rsidR="000931C0" w:rsidRDefault="000931C0" w:rsidP="0001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90E8" w14:textId="77777777" w:rsidR="000931C0" w:rsidRDefault="000931C0" w:rsidP="00016634">
      <w:r>
        <w:separator/>
      </w:r>
    </w:p>
  </w:footnote>
  <w:footnote w:type="continuationSeparator" w:id="0">
    <w:p w14:paraId="24E89C20" w14:textId="77777777" w:rsidR="000931C0" w:rsidRDefault="000931C0" w:rsidP="0001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5F3"/>
    <w:multiLevelType w:val="hybridMultilevel"/>
    <w:tmpl w:val="52F26DBA"/>
    <w:lvl w:ilvl="0" w:tplc="DF4E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C2CB7"/>
    <w:multiLevelType w:val="hybridMultilevel"/>
    <w:tmpl w:val="E57A1CFE"/>
    <w:lvl w:ilvl="0" w:tplc="8100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60DE1"/>
    <w:multiLevelType w:val="hybridMultilevel"/>
    <w:tmpl w:val="33F0E6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ED0089"/>
    <w:multiLevelType w:val="hybridMultilevel"/>
    <w:tmpl w:val="A6F8292C"/>
    <w:lvl w:ilvl="0" w:tplc="1A20A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9D54B7"/>
    <w:multiLevelType w:val="hybridMultilevel"/>
    <w:tmpl w:val="FDAE8630"/>
    <w:lvl w:ilvl="0" w:tplc="413C2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BF6760"/>
    <w:multiLevelType w:val="hybridMultilevel"/>
    <w:tmpl w:val="0206FF1E"/>
    <w:lvl w:ilvl="0" w:tplc="C90EA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373952"/>
    <w:multiLevelType w:val="hybridMultilevel"/>
    <w:tmpl w:val="3A96E804"/>
    <w:lvl w:ilvl="0" w:tplc="10468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C21069"/>
    <w:multiLevelType w:val="hybridMultilevel"/>
    <w:tmpl w:val="B3704752"/>
    <w:lvl w:ilvl="0" w:tplc="8680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DB0217"/>
    <w:multiLevelType w:val="hybridMultilevel"/>
    <w:tmpl w:val="1BFCFE6E"/>
    <w:lvl w:ilvl="0" w:tplc="12B4D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324F06"/>
    <w:multiLevelType w:val="hybridMultilevel"/>
    <w:tmpl w:val="987A2BD4"/>
    <w:lvl w:ilvl="0" w:tplc="DA7A0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AD0859"/>
    <w:multiLevelType w:val="hybridMultilevel"/>
    <w:tmpl w:val="5290AFAA"/>
    <w:lvl w:ilvl="0" w:tplc="A738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515D53"/>
    <w:multiLevelType w:val="hybridMultilevel"/>
    <w:tmpl w:val="68FA999C"/>
    <w:lvl w:ilvl="0" w:tplc="27D69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D15066"/>
    <w:multiLevelType w:val="hybridMultilevel"/>
    <w:tmpl w:val="B354541C"/>
    <w:lvl w:ilvl="0" w:tplc="73F27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466624"/>
    <w:multiLevelType w:val="hybridMultilevel"/>
    <w:tmpl w:val="93885336"/>
    <w:lvl w:ilvl="0" w:tplc="7366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C32795"/>
    <w:multiLevelType w:val="hybridMultilevel"/>
    <w:tmpl w:val="BF804B8E"/>
    <w:lvl w:ilvl="0" w:tplc="5A98D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212EC4"/>
    <w:multiLevelType w:val="hybridMultilevel"/>
    <w:tmpl w:val="085AB0FE"/>
    <w:lvl w:ilvl="0" w:tplc="E542D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8D4551"/>
    <w:multiLevelType w:val="hybridMultilevel"/>
    <w:tmpl w:val="1AEE9F42"/>
    <w:lvl w:ilvl="0" w:tplc="BD72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5E279B"/>
    <w:multiLevelType w:val="hybridMultilevel"/>
    <w:tmpl w:val="85E08A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7F2FF0"/>
    <w:multiLevelType w:val="hybridMultilevel"/>
    <w:tmpl w:val="A71EC612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8817E0"/>
    <w:multiLevelType w:val="hybridMultilevel"/>
    <w:tmpl w:val="686A2982"/>
    <w:lvl w:ilvl="0" w:tplc="32044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485575"/>
    <w:multiLevelType w:val="hybridMultilevel"/>
    <w:tmpl w:val="0BD8AD50"/>
    <w:lvl w:ilvl="0" w:tplc="E33E4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747ACF"/>
    <w:multiLevelType w:val="hybridMultilevel"/>
    <w:tmpl w:val="AEBC18AA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D31C08"/>
    <w:multiLevelType w:val="hybridMultilevel"/>
    <w:tmpl w:val="8BFCDE1E"/>
    <w:lvl w:ilvl="0" w:tplc="8918C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D82A2A"/>
    <w:multiLevelType w:val="hybridMultilevel"/>
    <w:tmpl w:val="C048124A"/>
    <w:lvl w:ilvl="0" w:tplc="59C40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892FCF"/>
    <w:multiLevelType w:val="hybridMultilevel"/>
    <w:tmpl w:val="1C6EE738"/>
    <w:lvl w:ilvl="0" w:tplc="2D545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2D3DF7"/>
    <w:multiLevelType w:val="hybridMultilevel"/>
    <w:tmpl w:val="0456D7C4"/>
    <w:lvl w:ilvl="0" w:tplc="1190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0F0B7D"/>
    <w:multiLevelType w:val="hybridMultilevel"/>
    <w:tmpl w:val="A00C69C0"/>
    <w:lvl w:ilvl="0" w:tplc="3B56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A85B8B"/>
    <w:multiLevelType w:val="hybridMultilevel"/>
    <w:tmpl w:val="CC149882"/>
    <w:lvl w:ilvl="0" w:tplc="9CEE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860401"/>
    <w:multiLevelType w:val="hybridMultilevel"/>
    <w:tmpl w:val="B8C29E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A809E5"/>
    <w:multiLevelType w:val="hybridMultilevel"/>
    <w:tmpl w:val="30823448"/>
    <w:lvl w:ilvl="0" w:tplc="6EA65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504571"/>
    <w:multiLevelType w:val="hybridMultilevel"/>
    <w:tmpl w:val="3B906AB8"/>
    <w:lvl w:ilvl="0" w:tplc="158CE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370134"/>
    <w:multiLevelType w:val="hybridMultilevel"/>
    <w:tmpl w:val="C53E9964"/>
    <w:lvl w:ilvl="0" w:tplc="B754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E33517"/>
    <w:multiLevelType w:val="hybridMultilevel"/>
    <w:tmpl w:val="325434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D05F4C"/>
    <w:multiLevelType w:val="hybridMultilevel"/>
    <w:tmpl w:val="B62AF5CE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4920D9"/>
    <w:multiLevelType w:val="hybridMultilevel"/>
    <w:tmpl w:val="C02857F8"/>
    <w:lvl w:ilvl="0" w:tplc="300A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4613BE"/>
    <w:multiLevelType w:val="hybridMultilevel"/>
    <w:tmpl w:val="4686EDF4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6629FA"/>
    <w:multiLevelType w:val="hybridMultilevel"/>
    <w:tmpl w:val="3DCC1252"/>
    <w:lvl w:ilvl="0" w:tplc="E354C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D2BE9"/>
    <w:multiLevelType w:val="hybridMultilevel"/>
    <w:tmpl w:val="9BC205A2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037F09"/>
    <w:multiLevelType w:val="hybridMultilevel"/>
    <w:tmpl w:val="A2A86E38"/>
    <w:lvl w:ilvl="0" w:tplc="1004C9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A83024"/>
    <w:multiLevelType w:val="hybridMultilevel"/>
    <w:tmpl w:val="48DEE8DE"/>
    <w:lvl w:ilvl="0" w:tplc="A8AC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0A6276"/>
    <w:multiLevelType w:val="hybridMultilevel"/>
    <w:tmpl w:val="237A8C22"/>
    <w:lvl w:ilvl="0" w:tplc="F5045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951686"/>
    <w:multiLevelType w:val="hybridMultilevel"/>
    <w:tmpl w:val="B8F07E30"/>
    <w:lvl w:ilvl="0" w:tplc="A5D8D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4260D3"/>
    <w:multiLevelType w:val="hybridMultilevel"/>
    <w:tmpl w:val="6FACA97C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7D4ABF"/>
    <w:multiLevelType w:val="hybridMultilevel"/>
    <w:tmpl w:val="C3C2770E"/>
    <w:lvl w:ilvl="0" w:tplc="24CA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BC1938"/>
    <w:multiLevelType w:val="hybridMultilevel"/>
    <w:tmpl w:val="B5F64A08"/>
    <w:lvl w:ilvl="0" w:tplc="9398A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2867EC"/>
    <w:multiLevelType w:val="hybridMultilevel"/>
    <w:tmpl w:val="730640D0"/>
    <w:lvl w:ilvl="0" w:tplc="A268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7"/>
  </w:num>
  <w:num w:numId="3">
    <w:abstractNumId w:val="42"/>
  </w:num>
  <w:num w:numId="4">
    <w:abstractNumId w:val="21"/>
  </w:num>
  <w:num w:numId="5">
    <w:abstractNumId w:val="35"/>
  </w:num>
  <w:num w:numId="6">
    <w:abstractNumId w:val="33"/>
  </w:num>
  <w:num w:numId="7">
    <w:abstractNumId w:val="43"/>
  </w:num>
  <w:num w:numId="8">
    <w:abstractNumId w:val="18"/>
  </w:num>
  <w:num w:numId="9">
    <w:abstractNumId w:val="23"/>
  </w:num>
  <w:num w:numId="10">
    <w:abstractNumId w:val="28"/>
  </w:num>
  <w:num w:numId="11">
    <w:abstractNumId w:val="32"/>
  </w:num>
  <w:num w:numId="12">
    <w:abstractNumId w:val="44"/>
  </w:num>
  <w:num w:numId="13">
    <w:abstractNumId w:val="15"/>
  </w:num>
  <w:num w:numId="14">
    <w:abstractNumId w:val="19"/>
  </w:num>
  <w:num w:numId="15">
    <w:abstractNumId w:val="31"/>
  </w:num>
  <w:num w:numId="16">
    <w:abstractNumId w:val="11"/>
  </w:num>
  <w:num w:numId="17">
    <w:abstractNumId w:val="17"/>
  </w:num>
  <w:num w:numId="18">
    <w:abstractNumId w:val="24"/>
  </w:num>
  <w:num w:numId="19">
    <w:abstractNumId w:val="30"/>
  </w:num>
  <w:num w:numId="20">
    <w:abstractNumId w:val="40"/>
  </w:num>
  <w:num w:numId="21">
    <w:abstractNumId w:val="0"/>
  </w:num>
  <w:num w:numId="22">
    <w:abstractNumId w:val="36"/>
  </w:num>
  <w:num w:numId="23">
    <w:abstractNumId w:val="13"/>
  </w:num>
  <w:num w:numId="24">
    <w:abstractNumId w:val="12"/>
  </w:num>
  <w:num w:numId="25">
    <w:abstractNumId w:val="45"/>
  </w:num>
  <w:num w:numId="26">
    <w:abstractNumId w:val="20"/>
  </w:num>
  <w:num w:numId="27">
    <w:abstractNumId w:val="26"/>
  </w:num>
  <w:num w:numId="28">
    <w:abstractNumId w:val="5"/>
  </w:num>
  <w:num w:numId="29">
    <w:abstractNumId w:val="4"/>
  </w:num>
  <w:num w:numId="30">
    <w:abstractNumId w:val="9"/>
  </w:num>
  <w:num w:numId="31">
    <w:abstractNumId w:val="1"/>
  </w:num>
  <w:num w:numId="32">
    <w:abstractNumId w:val="10"/>
  </w:num>
  <w:num w:numId="33">
    <w:abstractNumId w:val="29"/>
  </w:num>
  <w:num w:numId="34">
    <w:abstractNumId w:val="34"/>
  </w:num>
  <w:num w:numId="35">
    <w:abstractNumId w:val="8"/>
  </w:num>
  <w:num w:numId="36">
    <w:abstractNumId w:val="27"/>
  </w:num>
  <w:num w:numId="37">
    <w:abstractNumId w:val="16"/>
  </w:num>
  <w:num w:numId="38">
    <w:abstractNumId w:val="7"/>
  </w:num>
  <w:num w:numId="39">
    <w:abstractNumId w:val="39"/>
  </w:num>
  <w:num w:numId="40">
    <w:abstractNumId w:val="38"/>
  </w:num>
  <w:num w:numId="41">
    <w:abstractNumId w:val="6"/>
  </w:num>
  <w:num w:numId="42">
    <w:abstractNumId w:val="41"/>
  </w:num>
  <w:num w:numId="43">
    <w:abstractNumId w:val="22"/>
  </w:num>
  <w:num w:numId="44">
    <w:abstractNumId w:val="2"/>
  </w:num>
  <w:num w:numId="45">
    <w:abstractNumId w:val="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32"/>
    <w:rsid w:val="00016634"/>
    <w:rsid w:val="00081C56"/>
    <w:rsid w:val="000931C0"/>
    <w:rsid w:val="000A0CCC"/>
    <w:rsid w:val="00151151"/>
    <w:rsid w:val="00155516"/>
    <w:rsid w:val="0016104F"/>
    <w:rsid w:val="001831A0"/>
    <w:rsid w:val="001A0D32"/>
    <w:rsid w:val="001B0AD4"/>
    <w:rsid w:val="001B1462"/>
    <w:rsid w:val="001B382A"/>
    <w:rsid w:val="001C0621"/>
    <w:rsid w:val="001D462F"/>
    <w:rsid w:val="001E1E3B"/>
    <w:rsid w:val="001F743F"/>
    <w:rsid w:val="00231EC9"/>
    <w:rsid w:val="002338EA"/>
    <w:rsid w:val="00272D08"/>
    <w:rsid w:val="002B228F"/>
    <w:rsid w:val="002C6FF3"/>
    <w:rsid w:val="002E5369"/>
    <w:rsid w:val="002F6E87"/>
    <w:rsid w:val="00312A1A"/>
    <w:rsid w:val="00354466"/>
    <w:rsid w:val="003551D4"/>
    <w:rsid w:val="00390F40"/>
    <w:rsid w:val="003A3933"/>
    <w:rsid w:val="003D2D17"/>
    <w:rsid w:val="003D55F7"/>
    <w:rsid w:val="003F3FEF"/>
    <w:rsid w:val="003F4665"/>
    <w:rsid w:val="0040404C"/>
    <w:rsid w:val="0045779E"/>
    <w:rsid w:val="004645F2"/>
    <w:rsid w:val="00474E57"/>
    <w:rsid w:val="004A381E"/>
    <w:rsid w:val="004A6BF0"/>
    <w:rsid w:val="004B72B9"/>
    <w:rsid w:val="004B7875"/>
    <w:rsid w:val="004F0AB4"/>
    <w:rsid w:val="004F3453"/>
    <w:rsid w:val="004F3FB3"/>
    <w:rsid w:val="00527F89"/>
    <w:rsid w:val="00536AE1"/>
    <w:rsid w:val="00544019"/>
    <w:rsid w:val="00582363"/>
    <w:rsid w:val="00590213"/>
    <w:rsid w:val="005C27DC"/>
    <w:rsid w:val="005C66D0"/>
    <w:rsid w:val="005D3829"/>
    <w:rsid w:val="00602FE1"/>
    <w:rsid w:val="00624130"/>
    <w:rsid w:val="00634E02"/>
    <w:rsid w:val="0064206D"/>
    <w:rsid w:val="006A0EE3"/>
    <w:rsid w:val="006C0F71"/>
    <w:rsid w:val="006C1E79"/>
    <w:rsid w:val="006D1E19"/>
    <w:rsid w:val="006F2F80"/>
    <w:rsid w:val="007078ED"/>
    <w:rsid w:val="00746EB8"/>
    <w:rsid w:val="0077352A"/>
    <w:rsid w:val="00774A23"/>
    <w:rsid w:val="00781617"/>
    <w:rsid w:val="007D0916"/>
    <w:rsid w:val="00806EB1"/>
    <w:rsid w:val="00834BD2"/>
    <w:rsid w:val="00840045"/>
    <w:rsid w:val="00847782"/>
    <w:rsid w:val="00850D5F"/>
    <w:rsid w:val="00855A26"/>
    <w:rsid w:val="008635E5"/>
    <w:rsid w:val="008B0D20"/>
    <w:rsid w:val="008B2B31"/>
    <w:rsid w:val="008B3F49"/>
    <w:rsid w:val="008C41E7"/>
    <w:rsid w:val="008D4FA3"/>
    <w:rsid w:val="008E6CA3"/>
    <w:rsid w:val="00931301"/>
    <w:rsid w:val="009479F6"/>
    <w:rsid w:val="0099399C"/>
    <w:rsid w:val="00995BF4"/>
    <w:rsid w:val="009A7759"/>
    <w:rsid w:val="00A34487"/>
    <w:rsid w:val="00A5216D"/>
    <w:rsid w:val="00A751A7"/>
    <w:rsid w:val="00AA0F23"/>
    <w:rsid w:val="00AD295C"/>
    <w:rsid w:val="00AF0F85"/>
    <w:rsid w:val="00AF14ED"/>
    <w:rsid w:val="00B14556"/>
    <w:rsid w:val="00B22201"/>
    <w:rsid w:val="00B338A3"/>
    <w:rsid w:val="00B741C9"/>
    <w:rsid w:val="00B83225"/>
    <w:rsid w:val="00BA56F5"/>
    <w:rsid w:val="00BA64CC"/>
    <w:rsid w:val="00BD2377"/>
    <w:rsid w:val="00BE3F2B"/>
    <w:rsid w:val="00BE54DD"/>
    <w:rsid w:val="00C07A1C"/>
    <w:rsid w:val="00C15D6E"/>
    <w:rsid w:val="00C55EA2"/>
    <w:rsid w:val="00C80262"/>
    <w:rsid w:val="00CB5D94"/>
    <w:rsid w:val="00CE1ED6"/>
    <w:rsid w:val="00D43B45"/>
    <w:rsid w:val="00D55341"/>
    <w:rsid w:val="00D83E05"/>
    <w:rsid w:val="00D91AE8"/>
    <w:rsid w:val="00D93324"/>
    <w:rsid w:val="00DA65EE"/>
    <w:rsid w:val="00DD2E75"/>
    <w:rsid w:val="00E504AA"/>
    <w:rsid w:val="00E63E1B"/>
    <w:rsid w:val="00E657D6"/>
    <w:rsid w:val="00E97030"/>
    <w:rsid w:val="00EA77F7"/>
    <w:rsid w:val="00EC0650"/>
    <w:rsid w:val="00ED67E6"/>
    <w:rsid w:val="00EF0DA7"/>
    <w:rsid w:val="00EF6BC5"/>
    <w:rsid w:val="00F01720"/>
    <w:rsid w:val="00F20C78"/>
    <w:rsid w:val="00F216BA"/>
    <w:rsid w:val="00F31B25"/>
    <w:rsid w:val="00F67A84"/>
    <w:rsid w:val="00F91295"/>
    <w:rsid w:val="00FB35ED"/>
    <w:rsid w:val="00FD5F79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CE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DC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C27D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C27DC"/>
  </w:style>
  <w:style w:type="paragraph" w:styleId="a5">
    <w:name w:val="Normal (Web)"/>
    <w:basedOn w:val="a"/>
    <w:uiPriority w:val="99"/>
    <w:semiHidden/>
    <w:unhideWhenUsed/>
    <w:rsid w:val="00B33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840045"/>
  </w:style>
  <w:style w:type="paragraph" w:styleId="a6">
    <w:name w:val="Balloon Text"/>
    <w:basedOn w:val="a"/>
    <w:link w:val="Char0"/>
    <w:uiPriority w:val="99"/>
    <w:semiHidden/>
    <w:unhideWhenUsed/>
    <w:rsid w:val="0093130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3130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1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1663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1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16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DC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C27D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C27DC"/>
  </w:style>
  <w:style w:type="paragraph" w:styleId="a5">
    <w:name w:val="Normal (Web)"/>
    <w:basedOn w:val="a"/>
    <w:uiPriority w:val="99"/>
    <w:semiHidden/>
    <w:unhideWhenUsed/>
    <w:rsid w:val="00B33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840045"/>
  </w:style>
  <w:style w:type="paragraph" w:styleId="a6">
    <w:name w:val="Balloon Text"/>
    <w:basedOn w:val="a"/>
    <w:link w:val="Char0"/>
    <w:uiPriority w:val="99"/>
    <w:semiHidden/>
    <w:unhideWhenUsed/>
    <w:rsid w:val="0093130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3130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1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1663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1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1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424</Words>
  <Characters>2420</Characters>
  <Application>Microsoft Office Word</Application>
  <DocSecurity>0</DocSecurity>
  <Lines>20</Lines>
  <Paragraphs>5</Paragraphs>
  <ScaleCrop>false</ScaleCrop>
  <Company>cc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awanabe</dc:creator>
  <cp:keywords/>
  <dc:description/>
  <cp:lastModifiedBy>awanabe</cp:lastModifiedBy>
  <cp:revision>97</cp:revision>
  <dcterms:created xsi:type="dcterms:W3CDTF">2010-02-25T01:17:00Z</dcterms:created>
  <dcterms:modified xsi:type="dcterms:W3CDTF">2010-03-30T10:53:00Z</dcterms:modified>
</cp:coreProperties>
</file>